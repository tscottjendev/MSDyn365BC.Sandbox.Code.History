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48"/>
                <w:szCs w:val="48"/>
              </w:rPr>
              <w:id w:val="256726015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  <w:alias w:val="#Nav: /Header/DocumentTitle_Lbl"/>
              <w:tag w:val="#Nav: Standard_Sales_Quote/1304"/>
            </w:sdtPr>
            <w:sdtEndPr/>
            <w:sdtContent>
              <w:p w:rsidRPr="0023400D" w:rsidR="0023400D" w:rsidP="0023400D" w:rsidRDefault="0085194F">
                <w:pPr>
                  <w:contextualSpacing/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</w:pPr>
                <w:r>
                  <w:rPr>
                    <w:rFonts w:asciiTheme="majorHAnsi" w:hAnsiTheme="majorHAnsi"/>
                    <w:color w:val="0070C0"/>
                    <w:sz w:val="48"/>
                    <w:szCs w:val="48"/>
                    <w:lang w:val="da-DK"/>
                  </w:rPr>
                  <w:t>DocumentTitle_Lbl</w:t>
                </w:r>
              </w:p>
            </w:sdtContent>
          </w:sdt>
          <w:p w:rsidRPr="00854DDE" w:rsidR="0023400D" w:rsidP="0023400D" w:rsidRDefault="00572A1A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572A1A">
            <w:pPr>
              <w:jc w:val="right"/>
            </w:pPr>
            <w:sdt>
              <w:sdtPr>
                <w:alias w:val="#Nav: /Header/CompanyPicture"/>
                <w:tag w:val="#Nav: Standard_Sales_Quote/1304"/>
                <w:id w:val="795027538"/>
                <w:dataBinding w:prefixMappings="xmlns:ns0='urn:microsoft-dynamics-nav/reports/Standard_Sales_Quote/1304/'" w:xpath="/ns0:NavWordReportXmlPart[1]/ns0:Header[1]/ns0:CompanyPicture[1]" w:storeItemID="{B3BFDA78-E141-47A9-9863-4B78FE595E88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4128D98" wp14:editId="56CEBB56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Quote/1304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Quote/1304/'" w:xpath="/ns0:NavWordReportXmlPart[1]/ns0:Header[1]/ns0:CompanyAddress1[1]" w:storeItemID="{B3BFDA78-E141-47A9-9863-4B78FE595E88}"/>
              <w:text/>
            </w:sdtPr>
            <w:sdtEndPr/>
            <w:sdtContent>
              <w:p w:rsidRPr="006921DE" w:rsidR="0023400D" w:rsidP="0023400D" w:rsidRDefault="0023400D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Quote/1304"/>
            <w:id w:val="243469486"/>
            <w:placeholder>
              <w:docPart w:val="14CF228A6E094452B2C96AA1464BC619"/>
            </w:placeholder>
            <w:dataBinding w:prefixMappings="xmlns:ns0='urn:microsoft-dynamics-nav/reports/Standard_Sales_Quote/1304/'" w:xpath="/ns0:NavWordReportXmlPart[1]/ns0:Header[1]/ns0:CustomerAddress1[1]" w:storeItemID="{B3BFDA78-E141-47A9-9863-4B78FE595E88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Quote/1304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Quote/1304/'" w:xpath="/ns0:NavWordReportXmlPart[1]/ns0:Header[1]/ns0:CompanyAddress2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Quote/1304"/>
            <w:id w:val="211629001"/>
            <w:placeholder>
              <w:docPart w:val="44BD56F6F70B4CA3B10AAA110CD80572"/>
            </w:placeholder>
            <w:dataBinding w:prefixMappings="xmlns:ns0='urn:microsoft-dynamics-nav/reports/Standard_Sales_Quote/1304/'" w:xpath="/ns0:NavWordReportXmlPart[1]/ns0:Header[1]/ns0:CustomerAddress2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Quote/1304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Quote/1304/'" w:xpath="/ns0:NavWordReportXmlPart[1]/ns0:Header[1]/ns0:CompanyAddress3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Quote/1304"/>
            <w:id w:val="-1572109726"/>
            <w:placeholder>
              <w:docPart w:val="5D70E0F275D540C397F638C9F7D04211"/>
            </w:placeholder>
            <w:dataBinding w:prefixMappings="xmlns:ns0='urn:microsoft-dynamics-nav/reports/Standard_Sales_Quote/1304/'" w:xpath="/ns0:NavWordReportXmlPart[1]/ns0:Header[1]/ns0:CustomerAddress3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Quote/1304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Quote/1304/'" w:xpath="/ns0:NavWordReportXmlPart[1]/ns0:Header[1]/ns0:CompanyAddress4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Quote/1304"/>
            <w:id w:val="-2025857488"/>
            <w:placeholder>
              <w:docPart w:val="026DDE8B55A14F81A84F3087B79FC1BA"/>
            </w:placeholder>
            <w:dataBinding w:prefixMappings="xmlns:ns0='urn:microsoft-dynamics-nav/reports/Standard_Sales_Quote/1304/'" w:xpath="/ns0:NavWordReportXmlPart[1]/ns0:Header[1]/ns0:CustomerAddress4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Quote/1304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Quote/1304/'" w:xpath="/ns0:NavWordReportXmlPart[1]/ns0:Header[1]/ns0:CompanyAddress5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Quote/1304"/>
            <w:id w:val="1398856861"/>
            <w:placeholder>
              <w:docPart w:val="5063F8D9291A4A299E2E6C826432A089"/>
            </w:placeholder>
            <w:dataBinding w:prefixMappings="xmlns:ns0='urn:microsoft-dynamics-nav/reports/Standard_Sales_Quote/1304/'" w:xpath="/ns0:NavWordReportXmlPart[1]/ns0:Header[1]/ns0:CustomerAddress5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Quote/1304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Quote/1304/'" w:xpath="/ns0:NavWordReportXmlPart[1]/ns0:Header[1]/ns0:CompanyAddress6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Quote/1304"/>
            <w:id w:val="1010568566"/>
            <w:placeholder>
              <w:docPart w:val="85758097D8C34212AF8DAF95B08FCDF4"/>
            </w:placeholder>
            <w:dataBinding w:prefixMappings="xmlns:ns0='urn:microsoft-dynamics-nav/reports/Standard_Sales_Quote/1304/'" w:xpath="/ns0:NavWordReportXmlPart[1]/ns0:Header[1]/ns0:CustomerAddress6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Quote/1304"/>
            <w:id w:val="-11605926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HomePage[1]" w:storeItemID="{B3BFDA78-E141-47A9-9863-4B78FE595E88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Quote/1304"/>
            <w:id w:val="268747735"/>
            <w:placeholder>
              <w:docPart w:val="307BB909485C4311BBC925D3CFFB4EB9"/>
            </w:placeholder>
            <w:dataBinding w:prefixMappings="xmlns:ns0='urn:microsoft-dynamics-nav/reports/Standard_Sales_Quote/1304/'" w:xpath="/ns0:NavWordReportXmlPart[1]/ns0:Header[1]/ns0:CustomerAddress7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Quote/1304"/>
            <w:id w:val="43626009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EMail[1]" w:storeItemID="{B3BFDA78-E141-47A9-9863-4B78FE595E88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Quote/1304"/>
            <w:id w:val="1658728615"/>
            <w:placeholder>
              <w:docPart w:val="5B99259E5F0F4219A390EAC7C6F3BC4A"/>
            </w:placeholder>
            <w:dataBinding w:prefixMappings="xmlns:ns0='urn:microsoft-dynamics-nav/reports/Standard_Sales_Quote/1304/'" w:xpath="/ns0:NavWordReportXmlPart[1]/ns0:Header[1]/ns0:CustomerAddress8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Quote/1304"/>
            <w:id w:val="-203387251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PhoneNo[1]" w:storeItemID="{B3BFDA78-E141-47A9-9863-4B78FE595E88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2"/>
      </w:tblGrid>
      <w:tr w:rsidR="001D6A74" w:rsidTr="00D924E1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Quote/1304"/>
            <w:id w:val="902264229"/>
            <w:placeholder>
              <w:docPart w:val="99EA70670904493CB1943057FA1BEE61"/>
            </w:placeholder>
            <w:dataBinding w:prefixMappings="xmlns:ns0='urn:microsoft-dynamics-nav/reports/Standard_Sales_Quote/1304/'" w:xpath="/ns0:NavWordReportXmlPart[1]/ns0:Header[1]/ns0:DocumentDate_Lbl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854DDE" w:rsidR="001D6A74" w:rsidP="0033761E" w:rsidRDefault="001D6A74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  <w:alias w:val="#Nav: /Header/QuoteValidToDate_Lbl"/>
            <w:tag w:val="#Nav: Standard_Sales_Quote/1304"/>
            <w:id w:val="879281568"/>
            <w:placeholder>
              <w:docPart w:val="67FD57B831B84FE8BB7C1EF1E7DD9833"/>
            </w:placeholder>
            <w:dataBinding w:prefixMappings="xmlns:ns0='urn:microsoft-dynamics-nav/reports/Standard_Sales_Quote/1304/'" w:xpath="/ns0:NavWordReportXmlPart[1]/ns0:Header[1]/ns0:QuoteValidToDate_Lbl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2E66FB" w:rsidR="001D6A74" w:rsidP="0033761E" w:rsidRDefault="001D6A74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2E66FB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QuoteValidToDate_Lbl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  <w:alias w:val="#Nav: /Header/SalesPersonBlank_Lbl"/>
            <w:tag w:val="#Nav: Standard_Sales_Quote/1304"/>
            <w:id w:val="103540759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Blank_Lbl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="001D6A74" w:rsidP="0033761E" w:rsidRDefault="001D6A74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</w:pPr>
                <w:r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SalesPersonBlank_Lbl</w:t>
                </w:r>
              </w:p>
            </w:tc>
          </w:sdtContent>
        </w:sdt>
      </w:tr>
      <w:tr w:rsidRPr="00FD3C3E" w:rsidR="001D6A74" w:rsidTr="00D924E1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Quote/1304"/>
            <w:id w:val="-370452850"/>
            <w:placeholder>
              <w:docPart w:val="C373ACEF70D64087943AEB07D08AF33B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854DDE" w:rsidR="001D6A74" w:rsidP="00C35AB3" w:rsidRDefault="001D6A74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QuoteValidToDate"/>
            <w:tag w:val="#Nav: Standard_Sales_Quote/1304"/>
            <w:id w:val="48047784"/>
            <w:placeholder>
              <w:docPart w:val="67FD57B831B84FE8BB7C1EF1E7DD9833"/>
            </w:placeholder>
            <w:dataBinding w:prefixMappings="xmlns:ns0='urn:microsoft-dynamics-nav/reports/Standard_Sales_Quote/1304/'" w:xpath="/ns0:NavWordReportXmlPart[1]/ns0:Header[1]/ns0:QuoteValidToDate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2E66FB" w:rsidR="001D6A74" w:rsidP="00C35AB3" w:rsidRDefault="001D6A74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2E66FB">
                  <w:rPr>
                    <w:rFonts w:cstheme="minorHAnsi"/>
                    <w:sz w:val="20"/>
                    <w:szCs w:val="20"/>
                    <w:lang w:val="da-DK"/>
                  </w:rPr>
                  <w:t>QuoteValidToDate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alesPersonName"/>
            <w:tag w:val="#Nav: Standard_Sales_Quote/1304"/>
            <w:id w:val="79348874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Name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="001D6A74" w:rsidP="00C35AB3" w:rsidRDefault="001D6A74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  <w:lang w:val="da-DK"/>
                  </w:rPr>
                  <w:t>SalesPersonName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096"/>
        <w:gridCol w:w="1080"/>
        <w:gridCol w:w="720"/>
        <w:gridCol w:w="1200"/>
        <w:gridCol w:w="595"/>
        <w:gridCol w:w="113"/>
        <w:gridCol w:w="355"/>
        <w:gridCol w:w="496"/>
        <w:gridCol w:w="1439"/>
        <w:gridCol w:w="34"/>
      </w:tblGrid>
      <w:tr w:rsidRPr="0046083A" w:rsidR="0055738E" w:rsidTr="00F60248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Quote/1304"/>
            <w:id w:val="771446451"/>
            <w:placeholder>
              <w:docPart w:val="348BB718B9064D349DD4841EFD3E78B7"/>
            </w:placeholder>
            <w:dataBinding w:prefixMappings="xmlns:ns0='urn:microsoft-dynamics-nav/reports/Standard_Sales_Quote/1304/'" w:xpath="/ns0:NavWordReportXmlPart[1]/ns0:Header[1]/ns0:Line[1]/ns0:ItemNo_Line_Lbl[1]" w:storeItemID="{B3BFDA78-E141-47A9-9863-4B78FE595E88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Quote/1304"/>
            <w:id w:val="1545399846"/>
            <w:placeholder>
              <w:docPart w:val="348BB718B9064D349DD4841EFD3E78B7"/>
            </w:placeholder>
            <w:dataBinding w:prefixMappings="xmlns:ns0='urn:microsoft-dynamics-nav/reports/Standard_Sales_Quote/1304/'" w:xpath="/ns0:NavWordReportXmlPart[1]/ns0:Header[1]/ns0:Line[1]/ns0:Description_Line_Lbl[1]" w:storeItemID="{B3BFDA78-E141-47A9-9863-4B78FE595E88}"/>
            <w:text/>
          </w:sdtPr>
          <w:sdtEndPr/>
          <w:sdtContent>
            <w:tc>
              <w:tcPr>
                <w:tcW w:w="3096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Quote/1304"/>
            <w:id w:val="1182479650"/>
            <w:placeholder>
              <w:docPart w:val="9EBC2894080644B297B3C72FC1476728"/>
            </w:placeholder>
            <w:dataBinding w:prefixMappings="xmlns:ns0='urn:microsoft-dynamics-nav/reports/Standard_Sales_Quote/1304/'" w:xpath="/ns0:NavWordReportXmlPart[1]/ns0:Header[1]/ns0:Line[1]/ns0:Quantity_Line_Lbl[1]" w:storeItemID="{B3BFDA78-E141-47A9-9863-4B78FE595E88}"/>
            <w:text/>
          </w:sdtPr>
          <w:sdtEndPr/>
          <w:sdtContent>
            <w:tc>
              <w:tcPr>
                <w:tcW w:w="1080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Quote/1304"/>
            <w:id w:val="-92247916"/>
            <w:placeholder>
              <w:docPart w:val="9EBC2894080644B297B3C72FC1476728"/>
            </w:placeholder>
            <w:dataBinding w:prefixMappings="xmlns:ns0='urn:microsoft-dynamics-nav/reports/Standard_Sales_Quote/1304/'" w:xpath="/ns0:NavWordReportXmlPart[1]/ns0:Header[1]/ns0:Line[1]/ns0:Unit_Lbl[1]" w:storeItemID="{B3BFDA78-E141-47A9-9863-4B78FE595E88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20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Quote/1304"/>
            <w:id w:val="1794643282"/>
            <w:placeholder>
              <w:docPart w:val="454F6090FF0D49F5A0BEC4CA9FD74298"/>
            </w:placeholder>
            <w:dataBinding w:prefixMappings="xmlns:ns0='urn:microsoft-dynamics-nav/reports/Standard_Sales_Quote/1304/'" w:xpath="/ns0:NavWordReportXmlPart[1]/ns0:Header[1]/ns0:Line[1]/ns0:UnitPrice_Lbl[1]" w:storeItemID="{B3BFDA78-E141-47A9-9863-4B78FE595E88}"/>
            <w:text/>
          </w:sdtPr>
          <w:sdtEndPr/>
          <w:sdtContent>
            <w:tc>
              <w:tcPr>
                <w:tcW w:w="1200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Quote/1304"/>
            <w:id w:val="-1529559633"/>
            <w:placeholder>
              <w:docPart w:val="FE65451E52804CB28485C4F75E71AEBA"/>
            </w:placeholder>
            <w:dataBinding w:prefixMappings="xmlns:ns0='urn:microsoft-dynamics-nav/reports/Standard_Sales_Quote/1304/'" w:xpath="/ns0:NavWordReportXmlPart[1]/ns0:Header[1]/ns0:Line[1]/ns0:VATPct_Line_Lbl[1]" w:storeItemID="{B3BFDA78-E141-47A9-9863-4B78FE595E88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Quote/1304"/>
            <w:id w:val="1017885413"/>
            <w:placeholder>
              <w:docPart w:val="454F6090FF0D49F5A0BEC4CA9FD74298"/>
            </w:placeholder>
            <w:dataBinding w:prefixMappings="xmlns:ns0='urn:microsoft-dynamics-nav/reports/Standard_Sales_Quote/1304/'" w:xpath="/ns0:NavWordReportXmlPart[1]/ns0:Header[1]/ns0:Line[1]/ns0:LineAmount_Line_Lbl[1]" w:storeItemID="{B3BFDA78-E141-47A9-9863-4B78FE595E88}"/>
            <w:text/>
          </w:sdtPr>
          <w:sdtEndPr/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B3BFDA78-E141-47A9-9863-4B78FE595E88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F60248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Quote/1304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Quote/1304/'" w:xpath="/ns0:NavWordReportXmlPart[1]/ns0:Header[1]/ns0:Line[1]/ns0:ItemNo_Line[1]" w:storeItemID="{B3BFDA78-E141-47A9-9863-4B78FE595E88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Quote/1304/'" w:xpath="/ns0:NavWordReportXmlPart[1]/ns0:Header[1]/ns0:Line[1]/ns0:Description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3096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Quote/1304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Quote/1304/'" w:xpath="/ns0:NavWordReportXmlPart[1]/ns0:Header[1]/ns0:Line[1]/ns0:Quantity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08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Quote/1304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Quote/1304/'" w:xpath="/ns0:NavWordReportXmlPart[1]/ns0:Header[1]/ns0:Line[1]/ns0:UnitOfMeasure[1]" w:storeItemID="{B3BFDA78-E141-47A9-9863-4B78FE595E88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Quote/1304/'" w:xpath="/ns0:NavWordReportXmlPart[1]/ns0:Header[1]/ns0:Line[1]/ns0:UnitPric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20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60248" w:rsidRDefault="00DE3BB2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Quote/1304/'" w:xpath="/ns0:NavWordReportXmlPart[1]/ns0:Header[1]/ns0:Line[1]/ns0:VATPct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60248" w:rsidRDefault="0055738E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Quote/1304/'" w:xpath="/ns0:NavWordReportXmlPart[1]/ns0:Header[1]/ns0:Line[1]/ns0:LineAmount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Quote/1304"/>
          <w:id w:val="1335187062"/>
          <w15:dataBinding w:prefixMappings="xmlns:ns0='urn:microsoft-dynamics-nav/reports/Standard_Sales_Quote/1304/'" w:xpath="/ns0:NavWordReportXmlPart[1]/ns0:Header[1]/ns0:ReportTotalsLine" w:storeItemID="{B3BFDA78-E141-47A9-9863-4B78FE595E88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F60248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096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80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Quote/1304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3479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F60248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Quote/1304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Quote/1304/'" w:xpath="/ns0:NavWordReportXmlPart[1]/ns0:Header[1]/ns0:ReportTotalsLine[1]/ns0:AmountFormatted_ReportTotals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F60248">
        <w:trPr>
          <w:cantSplit/>
          <w:trHeight w:val="200"/>
        </w:trPr>
        <w:tc>
          <w:tcPr>
            <w:tcW w:w="4230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Quote/1304"/>
            <w:id w:val="1088344960"/>
            <w:placeholder>
              <w:docPart w:val="8E6E9800387D4C929ACF2FB0603AA477"/>
            </w:placeholder>
            <w:dataBinding w:prefixMappings="xmlns:ns0='urn:microsoft-dynamics-nav/reports/Standard_Sales_Quote/1304/'" w:xpath="/ns0:NavWordReportXmlPart[1]/ns0:Header[1]/ns0:Totals[1]/ns0:TotalText[1]" w:storeItemID="{B3BFDA78-E141-47A9-9863-4B78FE595E88}"/>
            <w:text/>
          </w:sdtPr>
          <w:sdtEndPr/>
          <w:sdtContent>
            <w:tc>
              <w:tcPr>
                <w:tcW w:w="2983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Quote/1304"/>
            <w:id w:val="1661501859"/>
            <w:placeholder>
              <w:docPart w:val="1B23467F53D74360954403C6128BE346"/>
            </w:placeholder>
            <w:dataBinding w:prefixMappings="xmlns:ns0='urn:microsoft-dynamics-nav/reports/Standard_Sales_Quote/1304/'" w:xpath="/ns0:NavWordReportXmlPart[1]/ns0:Header[1]/ns0:Totals[1]/ns0:TotalAmountIncludingVAT[1]" w:storeItemID="{B3BFDA78-E141-47A9-9863-4B78FE595E88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314D6" w:rsidP="005B41A2" w:rsidRDefault="000314D6">
      <w:pPr>
        <w:pStyle w:val="GroupSeparation"/>
        <w:spacing w:after="0" w:line="240" w:lineRule="auto"/>
      </w:pPr>
    </w:p>
    <w:p w:rsidR="006D4464" w:rsidP="005B41A2" w:rsidRDefault="006D4464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Quote/1304"/>
        <w:id w:val="465787805"/>
        <w15:dataBinding w:prefixMappings="xmlns:ns0='urn:microsoft-dynamics-nav/reports/Standard_Sales_Quote/1304/'" w:xpath="/ns0:NavWordReportXmlPart[1]/ns0:Header[1]/ns0:WorkDescriptionLines" w:storeItemID="{B3BFDA78-E141-47A9-9863-4B78FE595E88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Quote/1304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B3BFDA78-E141-47A9-9863-4B78FE595E88}"/>
                <w:text/>
              </w:sdtPr>
              <w:sdtEndPr/>
              <w:sdtContent>
                <w:p w:rsidR="00D54DEE" w:rsidP="00F60248" w:rsidRDefault="001A63CC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5A2FAF" w:rsidR="002848A5" w:rsidP="00B33B68" w:rsidRDefault="002848A5">
      <w:pPr>
        <w:pStyle w:val="Style1"/>
        <w:rPr>
          <w:color w:val="auto"/>
          <w:sz w:val="20"/>
          <w:szCs w:val="20"/>
        </w:rPr>
      </w:pPr>
    </w:p>
    <w:p w:rsidR="008166C0" w:rsidP="008166C0" w:rsidRDefault="008166C0">
      <w:pPr>
        <w:pStyle w:val="SubGroupSeparation"/>
      </w:pPr>
    </w:p>
    <w:p w:rsidR="008166C0" w:rsidP="00FF5235" w:rsidRDefault="008166C0">
      <w:pPr>
        <w:spacing w:before="60" w:after="60"/>
        <w:ind w:right="144"/>
      </w:pPr>
    </w:p>
    <w:sectPr w:rsidR="008166C0" w:rsidSect="0055738E">
      <w:headerReference w:type="default" r:id="rId9"/>
      <w:footerReference w:type="default" r:id="rId10"/>
      <w:footerReference w:type="first" r:id="rId11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A1A" w:rsidP="00E40C63" w:rsidRDefault="00572A1A">
      <w:pPr>
        <w:spacing w:after="0"/>
      </w:pPr>
      <w:r>
        <w:separator/>
      </w:r>
    </w:p>
  </w:endnote>
  <w:endnote w:type="continuationSeparator" w:id="0">
    <w:p w:rsidR="00572A1A" w:rsidP="00E40C63" w:rsidRDefault="00572A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Quote/1304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Quote/1304/'" w:xpath="/ns0:NavWordReportXmlPart[1]/ns0:Header[1]/ns0:CompanyLegalStatement[1]" w:storeItemID="{B3BFDA78-E141-47A9-9863-4B78FE595E88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Quote/1304"/>
          <w:id w:val="1621726738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Name_Lbl[1]" w:storeItemID="{B3BFDA78-E141-47A9-9863-4B78FE595E88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Quote/1304"/>
          <w:id w:val="-303618989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BranchNo_Lbl[1]" w:storeItemID="{B3BFDA78-E141-47A9-9863-4B78FE595E88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Quote/1304"/>
          <w:id w:val="-1145497313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AccountNo_Lbl[1]" w:storeItemID="{B3BFDA78-E141-47A9-9863-4B78FE595E88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3260F6" w:rsidR="0023400D" w:rsidP="00C43401" w:rsidRDefault="00B33B68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4763E0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Quote/1304"/>
          <w:id w:val="2128658290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Name[1]" w:storeItemID="{B3BFDA78-E141-47A9-9863-4B78FE595E88}"/>
          <w:text/>
        </w:sdtPr>
        <w:sdtEndPr/>
        <w:sdtContent>
          <w:tc>
            <w:tcPr>
              <w:tcW w:w="1738" w:type="pct"/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Quote/1304"/>
          <w:id w:val="-1001884951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BranchNo[1]" w:storeItemID="{B3BFDA78-E141-47A9-9863-4B78FE595E88}"/>
          <w:text/>
        </w:sdtPr>
        <w:sdtEndPr/>
        <w:sdtContent>
          <w:tc>
            <w:tcPr>
              <w:tcW w:w="1042" w:type="pct"/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Quote/1304"/>
          <w:id w:val="413605402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AccountNo[1]" w:storeItemID="{B3BFDA78-E141-47A9-9863-4B78FE595E88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5A2FAF" w:rsidR="0023400D" w:rsidP="00C43401" w:rsidRDefault="00B33B68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A1A" w:rsidP="00E40C63" w:rsidRDefault="00572A1A">
      <w:pPr>
        <w:spacing w:after="0"/>
      </w:pPr>
      <w:r>
        <w:separator/>
      </w:r>
    </w:p>
  </w:footnote>
  <w:footnote w:type="continuationSeparator" w:id="0">
    <w:p w:rsidR="00572A1A" w:rsidP="00E40C63" w:rsidRDefault="00572A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572A1A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No[1]" w:storeItemID="{B3BFDA78-E141-47A9-9863-4B78FE595E8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Quote/1304"/>
            <w:id w:val="-1183590736"/>
            <w:placeholder>
              <w:docPart w:val="647FBC123D0D4A4C8824A50443E4DFC1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572A1A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Quote/1304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Page_Lbl[1]" w:storeItemID="{B3BFDA78-E141-47A9-9863-4B78FE595E88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85FD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85FD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D6A74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66FB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C70EF"/>
    <w:rsid w:val="003D120B"/>
    <w:rsid w:val="003D4B80"/>
    <w:rsid w:val="003E2178"/>
    <w:rsid w:val="003F77E2"/>
    <w:rsid w:val="0040698F"/>
    <w:rsid w:val="0041602B"/>
    <w:rsid w:val="0041708A"/>
    <w:rsid w:val="00424328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5FDC"/>
    <w:rsid w:val="0048687D"/>
    <w:rsid w:val="00492354"/>
    <w:rsid w:val="004A4D71"/>
    <w:rsid w:val="004A5A4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2BFD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A1A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194F"/>
    <w:rsid w:val="008533EF"/>
    <w:rsid w:val="00854DDE"/>
    <w:rsid w:val="008562DD"/>
    <w:rsid w:val="00856BBF"/>
    <w:rsid w:val="00860ECE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1BC8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0677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0248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C2D88"/>
    <w:rsid w:val="00FD6A00"/>
    <w:rsid w:val="00FE1868"/>
    <w:rsid w:val="00FE3FC2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EA70670904493CB1943057FA1BE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3117-6CDD-413C-8DEF-4B59C4C1376C}"/>
      </w:docPartPr>
      <w:docPartBody>
        <w:p w:rsidR="00EF5692" w:rsidRDefault="0029061F" w:rsidP="0029061F">
          <w:pPr>
            <w:pStyle w:val="99EA70670904493CB1943057FA1BEE6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FD57B831B84FE8BB7C1EF1E7DD9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9AE85-A9D5-4813-840E-524E18EEBC1D}"/>
      </w:docPartPr>
      <w:docPartBody>
        <w:p w:rsidR="00EF5692" w:rsidRDefault="0029061F" w:rsidP="0029061F">
          <w:pPr>
            <w:pStyle w:val="67FD57B831B84FE8BB7C1EF1E7DD983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73ACEF70D64087943AEB07D08AF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7F51-F3F9-4622-B9ED-16872E4FDD1F}"/>
      </w:docPartPr>
      <w:docPartBody>
        <w:p w:rsidR="00EF5692" w:rsidRDefault="0029061F" w:rsidP="0029061F">
          <w:pPr>
            <w:pStyle w:val="C373ACEF70D64087943AEB07D08AF33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2BCC"/>
    <w:rsid w:val="000B36EE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9061F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63D29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6F27E9"/>
    <w:rsid w:val="00704A47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F6278"/>
    <w:rsid w:val="00B07230"/>
    <w:rsid w:val="00B20C44"/>
    <w:rsid w:val="00B24D45"/>
    <w:rsid w:val="00B25766"/>
    <w:rsid w:val="00B70ABA"/>
    <w:rsid w:val="00B807F9"/>
    <w:rsid w:val="00BD7B51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B684C"/>
    <w:rsid w:val="00DC713A"/>
    <w:rsid w:val="00DD1F5E"/>
    <w:rsid w:val="00DE673B"/>
    <w:rsid w:val="00E022EC"/>
    <w:rsid w:val="00E246A7"/>
    <w:rsid w:val="00E82CAF"/>
    <w:rsid w:val="00E92499"/>
    <w:rsid w:val="00EA0CDB"/>
    <w:rsid w:val="00EA7DD8"/>
    <w:rsid w:val="00EB11C4"/>
    <w:rsid w:val="00EE0A47"/>
    <w:rsid w:val="00EF5692"/>
    <w:rsid w:val="00EF7AB9"/>
    <w:rsid w:val="00F05A6F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61F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9F1D08884B4F43668DC41FBD8C36A154">
    <w:name w:val="9F1D08884B4F43668DC41FBD8C36A154"/>
    <w:rsid w:val="006F27E9"/>
    <w:rPr>
      <w:lang w:val="da-DK" w:eastAsia="da-DK"/>
    </w:rPr>
  </w:style>
  <w:style w:type="paragraph" w:customStyle="1" w:styleId="8F7AE44486FA4D67BF05FB0954CC8FEC">
    <w:name w:val="8F7AE44486FA4D67BF05FB0954CC8FEC"/>
    <w:rsid w:val="006F27E9"/>
    <w:rPr>
      <w:lang w:val="da-DK" w:eastAsia="da-DK"/>
    </w:rPr>
  </w:style>
  <w:style w:type="paragraph" w:customStyle="1" w:styleId="B7E65D24EC9C4B3DBA4D9985E823C4CB">
    <w:name w:val="B7E65D24EC9C4B3DBA4D9985E823C4CB"/>
    <w:rsid w:val="006F27E9"/>
    <w:rPr>
      <w:lang w:val="da-DK" w:eastAsia="da-DK"/>
    </w:rPr>
  </w:style>
  <w:style w:type="paragraph" w:customStyle="1" w:styleId="99EA70670904493CB1943057FA1BEE61">
    <w:name w:val="99EA70670904493CB1943057FA1BEE61"/>
    <w:rsid w:val="0029061F"/>
    <w:rPr>
      <w:lang w:val="da-DK" w:eastAsia="da-DK"/>
    </w:rPr>
  </w:style>
  <w:style w:type="paragraph" w:customStyle="1" w:styleId="67FD57B831B84FE8BB7C1EF1E7DD9833">
    <w:name w:val="67FD57B831B84FE8BB7C1EF1E7DD9833"/>
    <w:rsid w:val="0029061F"/>
    <w:rPr>
      <w:lang w:val="da-DK" w:eastAsia="da-DK"/>
    </w:rPr>
  </w:style>
  <w:style w:type="paragraph" w:customStyle="1" w:styleId="C373ACEF70D64087943AEB07D08AF33B">
    <w:name w:val="C373ACEF70D64087943AEB07D08AF33B"/>
    <w:rsid w:val="0029061F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FDA78-E141-47A9-9863-4B78FE595E88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FF416EC5-1003-413B-B7CA-86AF8927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128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2017-05-30T07:35:00Z</dcterms:created>
  <dcterms:modified xsi:type="dcterms:W3CDTF">2017-09-21T14:59:00Z</dcterms:modified>
</cp:coreProperties>
</file>