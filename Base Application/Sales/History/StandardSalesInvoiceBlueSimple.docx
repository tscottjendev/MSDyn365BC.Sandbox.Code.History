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67"/>
        <w:gridCol w:w="4526"/>
        <w:gridCol w:w="9"/>
      </w:tblGrid>
      <w:tr w:rsidR="009D29F0" w:rsidTr="005B41A2" w14:paraId="431E93DD" w14:textId="77777777">
        <w:trPr>
          <w:gridAfter w:val="1"/>
          <w:wAfter w:w="9" w:type="dxa"/>
          <w:trHeight w:val="1584"/>
        </w:trPr>
        <w:tc>
          <w:tcPr>
            <w:tcW w:w="5670" w:type="dxa"/>
            <w:gridSpan w:val="2"/>
            <w:vAlign w:val="center"/>
          </w:tcPr>
          <w:p w:rsidRPr="0023400D" w:rsidR="0023400D" w:rsidP="0023400D" w:rsidRDefault="00000000" w14:paraId="44095899" w14:textId="77777777">
            <w:pPr>
              <w:contextualSpacing/>
              <w:rPr>
                <w:rFonts w:asciiTheme="majorHAnsi" w:hAnsiTheme="majorHAnsi"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DocumentTitle_Lbl"/>
                <w:id w:val="573011813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Title_Lbl[1]" w:storeItemID="{87E5A65C-DE4E-46DF-BBC2-6CEFFEA62251}"/>
              </w:sdtPr>
              <w:sdtContent>
                <w:r w:rsidRPr="0023400D" w:rsidR="0023400D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 xml:space="preserve">Document Title </w:t>
                </w:r>
                <w:proofErr w:type="spellStart"/>
                <w:r w:rsidRPr="0023400D" w:rsidR="0023400D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Lbl</w:t>
                </w:r>
                <w:proofErr w:type="spellEnd"/>
              </w:sdtContent>
            </w:sdt>
          </w:p>
          <w:p w:rsidRPr="00854DDE" w:rsidR="0023400D" w:rsidP="0023400D" w:rsidRDefault="00000000" w14:paraId="3598C38B" w14:textId="77777777">
            <w:pPr>
              <w:rPr>
                <w:rFonts w:ascii="Segoe UI" w:hAnsi="Segoe UI" w:cs="Segoe UI"/>
                <w:sz w:val="20"/>
                <w:szCs w:val="20"/>
              </w:rPr>
            </w:pPr>
            <w:sdt>
              <w:sdtPr>
                <w:rPr>
                  <w:rStyle w:val="Strong"/>
                </w:rPr>
                <w:alias w:val="DocumentNo"/>
                <w:id w:val="-1454010444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Strong"/>
                  <w:rFonts w:ascii="Segoe UI" w:hAnsi="Segoe UI" w:cs="Segoe UI"/>
                  <w:sz w:val="20"/>
                  <w:szCs w:val="20"/>
                </w:rPr>
              </w:sdtEndPr>
              <w:sdtContent>
                <w:r w:rsidRPr="00854DDE" w:rsidR="0023400D">
                  <w:rPr>
                    <w:rFonts w:ascii="Segoe UI" w:hAnsi="Segoe UI" w:cs="Segoe UI"/>
                    <w:sz w:val="20"/>
                    <w:szCs w:val="20"/>
                  </w:rPr>
                  <w:t>Document No</w:t>
                </w:r>
              </w:sdtContent>
            </w:sdt>
          </w:p>
          <w:p w:rsidR="009D29F0" w:rsidP="0023400D" w:rsidRDefault="009D29F0" w14:paraId="40927CCB" w14:textId="77777777">
            <w:pPr>
              <w:contextualSpacing/>
            </w:pPr>
          </w:p>
        </w:tc>
        <w:tc>
          <w:tcPr>
            <w:tcW w:w="4526" w:type="dxa"/>
          </w:tcPr>
          <w:p w:rsidR="009D29F0" w:rsidP="0023400D" w:rsidRDefault="00000000" w14:paraId="4ECA54A8" w14:textId="77777777">
            <w:pPr>
              <w:jc w:val="right"/>
            </w:pPr>
            <w:sdt>
              <w:sdtPr>
                <w:alias w:val="#Nav: /Header/CompanyPicture"/>
                <w:tag w:val="#Nav: Standard_Sales_Invoice/1306"/>
                <w:id w:val="795027538"/>
                <w:dataBinding w:prefixMappings="xmlns:ns0='urn:microsoft-dynamics-nav/reports/Standard_Sales_Invoice/1306/'" w:xpath="/ns0:NavWordReportXmlPart[1]/ns0:Header[1]/ns0:CompanyPicture[1]" w:storeItemID="{449FD958-388F-4BB5-BF33-B32A63E27B5D}"/>
                <w:picture/>
              </w:sdtPr>
              <w:sdtContent>
                <w:r w:rsidR="00731217">
                  <w:rPr>
                    <w:noProof/>
                    <w:lang w:val="da-DK" w:eastAsia="da-DK"/>
                  </w:rPr>
                  <w:drawing>
                    <wp:inline distT="0" distB="0" distL="0" distR="0" wp14:anchorId="1DBB9CCA" wp14:editId="417AC36E">
                      <wp:extent cx="2160000" cy="1080000"/>
                      <wp:effectExtent l="0" t="0" r="0" b="635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16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23400D" w:rsidTr="005B41A2" w14:paraId="04E85C0A" w14:textId="77777777">
        <w:trPr>
          <w:cantSplit/>
          <w:trHeight w:val="360"/>
        </w:trPr>
        <w:tc>
          <w:tcPr>
            <w:tcW w:w="5103" w:type="dxa"/>
          </w:tcPr>
          <w:p w:rsidRPr="00EB2DC0" w:rsidR="0023400D" w:rsidP="00EB2DC0" w:rsidRDefault="0023400D" w14:paraId="071B4F2B" w14:textId="77777777">
            <w:pPr>
              <w:pStyle w:val="NoSpacing"/>
            </w:pPr>
          </w:p>
        </w:tc>
        <w:tc>
          <w:tcPr>
            <w:tcW w:w="567" w:type="dxa"/>
            <w:vAlign w:val="bottom"/>
          </w:tcPr>
          <w:p w:rsidRPr="00537DB7" w:rsidR="0023400D" w:rsidP="002A37A1" w:rsidRDefault="0023400D" w14:paraId="3DB8DBD8" w14:textId="77777777">
            <w:pPr>
              <w:pStyle w:val="Heading1"/>
              <w:ind w:left="87"/>
              <w:outlineLvl w:val="0"/>
              <w:rPr>
                <w:sz w:val="20"/>
                <w:szCs w:val="20"/>
              </w:rPr>
            </w:pPr>
          </w:p>
        </w:tc>
        <w:tc>
          <w:tcPr>
            <w:tcW w:w="4535" w:type="dxa"/>
            <w:gridSpan w:val="2"/>
            <w:vAlign w:val="center"/>
          </w:tcPr>
          <w:sdt>
            <w:sdtPr>
              <w:rPr>
                <w:rFonts w:asciiTheme="majorHAnsi" w:hAnsiTheme="majorHAnsi"/>
                <w:color w:val="0070C0"/>
                <w:sz w:val="28"/>
                <w:szCs w:val="28"/>
              </w:rPr>
              <w:alias w:val="#Nav: /Header/CompanyAddress1"/>
              <w:tag w:val="#Nav: Standard_Sales_Invoice/1306"/>
              <w:id w:val="-721288217"/>
              <w:placeholder>
                <w:docPart w:val="EAD57C8AAAEA4DC3B7D05DF5636AB741"/>
              </w:placeholder>
              <w:dataBinding w:prefixMappings="xmlns:ns0='urn:microsoft-dynamics-nav/reports/Standard_Sales_Invoice/1306/'" w:xpath="/ns0:NavWordReportXmlPart[1]/ns0:Header[1]/ns0:CompanyAddress1[1]" w:storeItemID="{449FD958-388F-4BB5-BF33-B32A63E27B5D}"/>
              <w:text/>
            </w:sdtPr>
            <w:sdtContent>
              <w:p w:rsidRPr="006921DE" w:rsidR="0023400D" w:rsidP="0023400D" w:rsidRDefault="0023400D" w14:paraId="77D6C249" w14:textId="77777777">
                <w:pPr>
                  <w:contextualSpacing/>
                  <w:jc w:val="right"/>
                  <w:rPr>
                    <w:rFonts w:asciiTheme="majorHAnsi" w:hAnsiTheme="majorHAnsi"/>
                    <w:color w:val="F24F4F" w:themeColor="accent1"/>
                    <w:sz w:val="36"/>
                    <w:szCs w:val="36"/>
                  </w:rPr>
                </w:pPr>
                <w:r w:rsidRPr="007B3609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p>
            </w:sdtContent>
          </w:sdt>
        </w:tc>
      </w:tr>
      <w:tr w:rsidR="0023400D" w:rsidTr="005B41A2" w14:paraId="20CB4A9D" w14:textId="77777777">
        <w:trPr>
          <w:cantSplit/>
          <w:trHeight w:val="290"/>
        </w:trPr>
        <w:sdt>
          <w:sdtPr>
            <w:rPr>
              <w:b/>
              <w:bCs/>
              <w:sz w:val="20"/>
              <w:szCs w:val="20"/>
            </w:rPr>
            <w:alias w:val="#Nav: /Header/CustomerAddress1"/>
            <w:tag w:val="#Nav: Standard_Sales_Invoice/1306"/>
            <w:id w:val="243469486"/>
            <w:placeholder>
              <w:docPart w:val="14CF228A6E094452B2C96AA1464BC619"/>
            </w:placeholder>
            <w:dataBinding w:prefixMappings="xmlns:ns0='urn:microsoft-dynamics-nav/reports/Standard_Sales_Invoice/1306/'" w:xpath="/ns0:NavWordReportXmlPart[1]/ns0:Header[1]/ns0:CustomerAddress1[1]" w:storeItemID="{449FD958-388F-4BB5-BF33-B32A63E27B5D}"/>
            <w:text/>
          </w:sdtPr>
          <w:sdtEndPr>
            <w:rPr>
              <w:bCs w:val="0"/>
            </w:rPr>
          </w:sdtEndPr>
          <w:sdtContent>
            <w:tc>
              <w:tcPr>
                <w:tcW w:w="5103" w:type="dxa"/>
              </w:tcPr>
              <w:p w:rsidRPr="00854DDE" w:rsidR="0023400D" w:rsidP="0023400D" w:rsidRDefault="0023400D" w14:paraId="611FA64D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CustomerAddress1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163BBA6E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0C6BDB5E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2"/>
                <w:tag w:val="#Nav: Standard_Sales_Invoice/1306"/>
                <w:id w:val="300510598"/>
                <w:placeholder>
                  <w:docPart w:val="D1A8F81C7B1D47EF82723A4C15B07895"/>
                </w:placeholder>
                <w:dataBinding w:prefixMappings="xmlns:ns0='urn:microsoft-dynamics-nav/reports/Standard_Sales_Invoice/1306/'" w:xpath="/ns0:NavWordReportXmlPart[1]/ns0:Header[1]/ns0:CompanyAddress2[1]" w:storeItemID="{449FD958-388F-4BB5-BF33-B32A63E27B5D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CompanyAddress2</w:t>
                </w:r>
              </w:sdtContent>
            </w:sdt>
          </w:p>
        </w:tc>
      </w:tr>
      <w:tr w:rsidR="0023400D" w:rsidTr="005B41A2" w14:paraId="4382B752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2"/>
            <w:tag w:val="#Nav: Standard_Sales_Invoice/1306"/>
            <w:id w:val="211629001"/>
            <w:placeholder>
              <w:docPart w:val="44BD56F6F70B4CA3B10AAA110CD80572"/>
            </w:placeholder>
            <w:dataBinding w:prefixMappings="xmlns:ns0='urn:microsoft-dynamics-nav/reports/Standard_Sales_Invoice/1306/'" w:xpath="/ns0:NavWordReportXmlPart[1]/ns0:Header[1]/ns0:CustomerAddress2[1]" w:storeItemID="{449FD958-388F-4BB5-BF33-B32A63E27B5D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31FA3BFB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CustomerAddress2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67DBE8F1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7A8460CE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3"/>
                <w:tag w:val="#Nav: Standard_Sales_Invoice/1306"/>
                <w:id w:val="-128092235"/>
                <w:placeholder>
                  <w:docPart w:val="FD78D6F567F84973BA5EB69853287383"/>
                </w:placeholder>
                <w:dataBinding w:prefixMappings="xmlns:ns0='urn:microsoft-dynamics-nav/reports/Standard_Sales_Invoice/1306/'" w:xpath="/ns0:NavWordReportXmlPart[1]/ns0:Header[1]/ns0:CompanyAddress3[1]" w:storeItemID="{449FD958-388F-4BB5-BF33-B32A63E27B5D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CompanyAddress3</w:t>
                </w:r>
              </w:sdtContent>
            </w:sdt>
          </w:p>
        </w:tc>
      </w:tr>
      <w:tr w:rsidR="0023400D" w:rsidTr="005B41A2" w14:paraId="0478A4DC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3"/>
            <w:tag w:val="#Nav: Standard_Sales_Invoice/1306"/>
            <w:id w:val="-1572109726"/>
            <w:placeholder>
              <w:docPart w:val="5D70E0F275D540C397F638C9F7D04211"/>
            </w:placeholder>
            <w:dataBinding w:prefixMappings="xmlns:ns0='urn:microsoft-dynamics-nav/reports/Standard_Sales_Invoice/1306/'" w:xpath="/ns0:NavWordReportXmlPart[1]/ns0:Header[1]/ns0:CustomerAddress3[1]" w:storeItemID="{449FD958-388F-4BB5-BF33-B32A63E27B5D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08BFA1A1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CustomerAddress3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3AA852FD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668481E9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4"/>
                <w:tag w:val="#Nav: Standard_Sales_Invoice/1306"/>
                <w:id w:val="-1133634048"/>
                <w:placeholder>
                  <w:docPart w:val="11AAC405FEED42CA8A1BEEC0A0A292EB"/>
                </w:placeholder>
                <w:dataBinding w:prefixMappings="xmlns:ns0='urn:microsoft-dynamics-nav/reports/Standard_Sales_Invoice/1306/'" w:xpath="/ns0:NavWordReportXmlPart[1]/ns0:Header[1]/ns0:CompanyAddress4[1]" w:storeItemID="{449FD958-388F-4BB5-BF33-B32A63E27B5D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CompanyAddress4</w:t>
                </w:r>
              </w:sdtContent>
            </w:sdt>
          </w:p>
        </w:tc>
      </w:tr>
      <w:tr w:rsidR="0023400D" w:rsidTr="005B41A2" w14:paraId="078EE48A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4"/>
            <w:tag w:val="#Nav: Standard_Sales_Invoice/1306"/>
            <w:id w:val="-2025857488"/>
            <w:placeholder>
              <w:docPart w:val="026DDE8B55A14F81A84F3087B79FC1BA"/>
            </w:placeholder>
            <w:dataBinding w:prefixMappings="xmlns:ns0='urn:microsoft-dynamics-nav/reports/Standard_Sales_Invoice/1306/'" w:xpath="/ns0:NavWordReportXmlPart[1]/ns0:Header[1]/ns0:CustomerAddress4[1]" w:storeItemID="{449FD958-388F-4BB5-BF33-B32A63E27B5D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23593DE7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CustomerAddress4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31A88050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284F5C26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5"/>
                <w:tag w:val="#Nav: Standard_Sales_Invoice/1306"/>
                <w:id w:val="671686422"/>
                <w:placeholder>
                  <w:docPart w:val="7326169C29D24F42A770CFDB930877E5"/>
                </w:placeholder>
                <w:dataBinding w:prefixMappings="xmlns:ns0='urn:microsoft-dynamics-nav/reports/Standard_Sales_Invoice/1306/'" w:xpath="/ns0:NavWordReportXmlPart[1]/ns0:Header[1]/ns0:CompanyAddress5[1]" w:storeItemID="{449FD958-388F-4BB5-BF33-B32A63E27B5D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CompanyAddress5</w:t>
                </w:r>
              </w:sdtContent>
            </w:sdt>
          </w:p>
        </w:tc>
      </w:tr>
      <w:tr w:rsidR="0023400D" w:rsidTr="005B41A2" w14:paraId="76995862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5"/>
            <w:tag w:val="#Nav: Standard_Sales_Invoice/1306"/>
            <w:id w:val="1398856861"/>
            <w:placeholder>
              <w:docPart w:val="5063F8D9291A4A299E2E6C826432A089"/>
            </w:placeholder>
            <w:dataBinding w:prefixMappings="xmlns:ns0='urn:microsoft-dynamics-nav/reports/Standard_Sales_Invoice/1306/'" w:xpath="/ns0:NavWordReportXmlPart[1]/ns0:Header[1]/ns0:CustomerAddress5[1]" w:storeItemID="{449FD958-388F-4BB5-BF33-B32A63E27B5D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0FE24798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CustomerAddress5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76E1544D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3D6C161E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6"/>
                <w:tag w:val="#Nav: Standard_Sales_Invoice/1306"/>
                <w:id w:val="-690377681"/>
                <w:placeholder>
                  <w:docPart w:val="BE36AAA301C74DEC9C28639A5BA9B354"/>
                </w:placeholder>
                <w:dataBinding w:prefixMappings="xmlns:ns0='urn:microsoft-dynamics-nav/reports/Standard_Sales_Invoice/1306/'" w:xpath="/ns0:NavWordReportXmlPart[1]/ns0:Header[1]/ns0:CompanyAddress6[1]" w:storeItemID="{449FD958-388F-4BB5-BF33-B32A63E27B5D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CompanyAddress6</w:t>
                </w:r>
              </w:sdtContent>
            </w:sdt>
          </w:p>
        </w:tc>
      </w:tr>
      <w:tr w:rsidR="0023400D" w:rsidTr="005B41A2" w14:paraId="255F8BFD" w14:textId="77777777">
        <w:trPr>
          <w:cantSplit/>
          <w:trHeight w:val="274"/>
        </w:trPr>
        <w:sdt>
          <w:sdtPr>
            <w:rPr>
              <w:b/>
              <w:sz w:val="20"/>
              <w:szCs w:val="20"/>
            </w:rPr>
            <w:alias w:val="#Nav: /Header/CustomerAddress6"/>
            <w:tag w:val="#Nav: Standard_Sales_Invoice/1306"/>
            <w:id w:val="1010568566"/>
            <w:placeholder>
              <w:docPart w:val="85758097D8C34212AF8DAF95B08FCDF4"/>
            </w:placeholder>
            <w:dataBinding w:prefixMappings="xmlns:ns0='urn:microsoft-dynamics-nav/reports/Standard_Sales_Invoice/1306/'" w:xpath="/ns0:NavWordReportXmlPart[1]/ns0:Header[1]/ns0:CustomerAddress6[1]" w:storeItemID="{449FD958-388F-4BB5-BF33-B32A63E27B5D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73E09F7C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CustomerAddress6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0B5349DE" w14:textId="77777777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HomePage"/>
            <w:tag w:val="#Nav: Standard_Sales_Invoice/1306"/>
            <w:id w:val="-116059262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CompanyHomePage[1]" w:storeItemID="{449FD958-388F-4BB5-BF33-B32A63E27B5D}"/>
            <w:text/>
          </w:sdtPr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 w14:paraId="154579D5" w14:textId="7777777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CompanyHomePage</w:t>
                </w:r>
              </w:p>
            </w:tc>
          </w:sdtContent>
        </w:sdt>
      </w:tr>
      <w:tr w:rsidR="0023400D" w:rsidTr="005B41A2" w14:paraId="50C0CBBF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7"/>
            <w:tag w:val="#Nav: Standard_Sales_Invoice/1306"/>
            <w:id w:val="268747735"/>
            <w:placeholder>
              <w:docPart w:val="307BB909485C4311BBC925D3CFFB4EB9"/>
            </w:placeholder>
            <w:dataBinding w:prefixMappings="xmlns:ns0='urn:microsoft-dynamics-nav/reports/Standard_Sales_Invoice/1306/'" w:xpath="/ns0:NavWordReportXmlPart[1]/ns0:Header[1]/ns0:CustomerAddress7[1]" w:storeItemID="{449FD958-388F-4BB5-BF33-B32A63E27B5D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5D8A37CF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1A8BE44E" w14:textId="77777777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EMail"/>
            <w:tag w:val="#Nav: Standard_Sales_Invoice/1306"/>
            <w:id w:val="43626009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CompanyEMail[1]" w:storeItemID="{449FD958-388F-4BB5-BF33-B32A63E27B5D}"/>
            <w:text/>
          </w:sdtPr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 w14:paraId="03C25197" w14:textId="7777777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CompanyEMail</w:t>
                </w:r>
              </w:p>
            </w:tc>
          </w:sdtContent>
        </w:sdt>
      </w:tr>
      <w:tr w:rsidR="0023400D" w:rsidTr="005B41A2" w14:paraId="01F04863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8"/>
            <w:tag w:val="#Nav: Standard_Sales_Invoice/1306"/>
            <w:id w:val="1658728615"/>
            <w:placeholder>
              <w:docPart w:val="5B99259E5F0F4219A390EAC7C6F3BC4A"/>
            </w:placeholder>
            <w:dataBinding w:prefixMappings="xmlns:ns0='urn:microsoft-dynamics-nav/reports/Standard_Sales_Invoice/1306/'" w:xpath="/ns0:NavWordReportXmlPart[1]/ns0:Header[1]/ns0:CustomerAddress8[1]" w:storeItemID="{449FD958-388F-4BB5-BF33-B32A63E27B5D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0F553994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538E986A" w14:textId="77777777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PhoneNo"/>
            <w:tag w:val="#Nav: Standard_Sales_Invoice/1306"/>
            <w:id w:val="-2033872512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CompanyPhoneNo[1]" w:storeItemID="{449FD958-388F-4BB5-BF33-B32A63E27B5D}"/>
            <w:text/>
          </w:sdtPr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 w14:paraId="2079F672" w14:textId="7777777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CompanyPhoneNo</w:t>
                </w:r>
              </w:p>
            </w:tc>
          </w:sdtContent>
        </w:sdt>
      </w:tr>
    </w:tbl>
    <w:p w:rsidRPr="00581EF8" w:rsidR="00581EF8" w:rsidP="00581EF8" w:rsidRDefault="00581EF8" w14:paraId="7A15B0B0" w14:textId="77777777">
      <w:pPr>
        <w:pStyle w:val="SubGroupSeparation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32"/>
        <w:gridCol w:w="2632"/>
        <w:gridCol w:w="2633"/>
      </w:tblGrid>
      <w:tr w:rsidR="00947B95" w:rsidTr="0033761E" w14:paraId="6F7D9FBC" w14:textId="77777777">
        <w:trPr>
          <w:trHeight w:val="294"/>
        </w:trPr>
        <w:sdt>
          <w:sdtPr>
            <w:rPr>
              <w:rFonts w:cstheme="minorHAnsi"/>
              <w:bCs/>
              <w:color w:val="0070C0"/>
              <w:sz w:val="20"/>
              <w:szCs w:val="20"/>
            </w:rPr>
            <w:alias w:val="#Nav: /Header/DocumentDate_Lbl"/>
            <w:tag w:val="#Nav: Standard_Sales_Invoice/1306"/>
            <w:id w:val="902264229"/>
            <w:placeholder>
              <w:docPart w:val="735BB64CE29C40208678FBFA9242BB87"/>
            </w:placeholder>
            <w:dataBinding w:prefixMappings="xmlns:ns0='urn:microsoft-dynamics-nav/reports/Standard_Sales_Invoice/1306/'" w:xpath="/ns0:NavWordReportXmlPart[1]/ns0:Header[1]/ns0:DocumentDate_Lbl[1]" w:storeItemID="{449FD958-388F-4BB5-BF33-B32A63E27B5D}"/>
            <w:text/>
          </w:sdtPr>
          <w:sdtContent>
            <w:tc>
              <w:tcPr>
                <w:tcW w:w="2632" w:type="dxa"/>
              </w:tcPr>
              <w:p w:rsidRPr="00854DDE" w:rsidR="00947B95" w:rsidP="0033761E" w:rsidRDefault="00947B95" w14:paraId="2D284F05" w14:textId="77777777">
                <w:pPr>
                  <w:pStyle w:val="NoSpacing"/>
                  <w:spacing w:after="96" w:afterLines="40"/>
                  <w:contextualSpacing/>
                  <w:rPr>
                    <w:rFonts w:cstheme="minorHAnsi"/>
                    <w:b/>
                    <w:bCs/>
                    <w:sz w:val="20"/>
                    <w:szCs w:val="20"/>
                  </w:rPr>
                </w:pPr>
                <w:proofErr w:type="spellStart"/>
                <w:r w:rsidRPr="00854DDE"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caps w:val="0"/>
              <w:color w:val="0070C0"/>
              <w:sz w:val="20"/>
              <w:szCs w:val="20"/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71D5E2AEED0A4FE89B99B32148CB5FA4"/>
            </w:placeholder>
            <w:dataBinding w:prefixMappings="xmlns:ns0='urn:microsoft-dynamics-nav/reports/Standard_Sales_Invoice/1306/'" w:xpath="/ns0:NavWordReportXmlPart[1]/ns0:Header[1]/ns0:DueDate_Lbl[1]" w:storeItemID="{449FD958-388F-4BB5-BF33-B32A63E27B5D}"/>
            <w:text/>
          </w:sdtPr>
          <w:sdtContent>
            <w:tc>
              <w:tcPr>
                <w:tcW w:w="2632" w:type="dxa"/>
              </w:tcPr>
              <w:p w:rsidRPr="0033761E" w:rsidR="00947B95" w:rsidP="0033761E" w:rsidRDefault="00947B95" w14:paraId="7E6C3FC4" w14:textId="77777777">
                <w:pPr>
                  <w:pStyle w:val="Heading1"/>
                  <w:spacing w:before="0" w:after="96" w:afterLines="40"/>
                  <w:contextualSpacing/>
                  <w:outlineLvl w:val="0"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</w:rPr>
                </w:pPr>
                <w:r w:rsidRPr="0033761E"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caps w:val="0"/>
              <w:color w:val="0070C0"/>
              <w:sz w:val="20"/>
              <w:szCs w:val="20"/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29078867F555410AA6AEA9B608A0B1EB"/>
            </w:placeholder>
            <w:dataBinding w:prefixMappings="xmlns:ns0='urn:microsoft-dynamics-nav/reports/Standard_Sales_Invoice/1306/'" w:xpath="/ns0:NavWordReportXmlPart[1]/ns0:Header[1]/ns0:PaymentTermsDescription_Lbl[1]" w:storeItemID="{449FD958-388F-4BB5-BF33-B32A63E27B5D}"/>
            <w:text/>
          </w:sdtPr>
          <w:sdtContent>
            <w:tc>
              <w:tcPr>
                <w:tcW w:w="2633" w:type="dxa"/>
                <w:tcMar>
                  <w:right w:w="0" w:type="dxa"/>
                </w:tcMar>
              </w:tcPr>
              <w:p w:rsidRPr="0033761E" w:rsidR="00947B95" w:rsidP="0033761E" w:rsidRDefault="00947B95" w14:paraId="19D730F3" w14:textId="77777777">
                <w:pPr>
                  <w:pStyle w:val="Heading1"/>
                  <w:spacing w:before="0" w:after="96" w:afterLines="40"/>
                  <w:contextualSpacing/>
                  <w:outlineLvl w:val="0"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</w:rPr>
                </w:pPr>
                <w:r w:rsidRPr="0033761E"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947B95" w:rsidTr="0023400D" w14:paraId="6DD46CC0" w14:textId="77777777">
        <w:sdt>
          <w:sdtPr>
            <w:rPr>
              <w:rFonts w:cstheme="minorHAnsi"/>
              <w:sz w:val="20"/>
              <w:szCs w:val="20"/>
            </w:rPr>
            <w:alias w:val="#Nav: /Header/DocumentDate"/>
            <w:tag w:val="#Nav: Standard_Sales_Invoice/1306"/>
            <w:id w:val="-370452850"/>
            <w:placeholder>
              <w:docPart w:val="AE3A52A88F2848A58F2301E48B4F6255"/>
            </w:placeholder>
            <w:dataBinding w:prefixMappings="xmlns:ns0='urn:microsoft-dynamics-nav/reports/Standard_Sales_Invoice/1306/'" w:xpath="/ns0:NavWordReportXmlPart[1]/ns0:Header[1]/ns0:DocumentDate[1]" w:storeItemID="{449FD958-388F-4BB5-BF33-B32A63E27B5D}"/>
            <w:text/>
          </w:sdtPr>
          <w:sdtContent>
            <w:tc>
              <w:tcPr>
                <w:tcW w:w="2632" w:type="dxa"/>
              </w:tcPr>
              <w:p w:rsidRPr="00854DDE" w:rsidR="00947B95" w:rsidP="00C35AB3" w:rsidRDefault="00947B95" w14:paraId="4165D7BF" w14:textId="77777777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854DDE">
                  <w:rPr>
                    <w:rFonts w:cstheme="minorHAnsi"/>
                    <w:sz w:val="20"/>
                    <w:szCs w:val="20"/>
                  </w:rPr>
                  <w:t>DocumentDate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DueDate"/>
            <w:tag w:val="#Nav: Standard_Sales_Invoice/1306"/>
            <w:id w:val="1703123343"/>
            <w:placeholder>
              <w:docPart w:val="3A3FA9411B3248509F09FC4773AC5DBE"/>
            </w:placeholder>
            <w:dataBinding w:prefixMappings="xmlns:ns0='urn:microsoft-dynamics-nav/reports/Standard_Sales_Invoice/1306/'" w:xpath="/ns0:NavWordReportXmlPart[1]/ns0:Header[1]/ns0:DueDate[1]" w:storeItemID="{449FD958-388F-4BB5-BF33-B32A63E27B5D}"/>
            <w:text/>
          </w:sdtPr>
          <w:sdtContent>
            <w:tc>
              <w:tcPr>
                <w:tcW w:w="2632" w:type="dxa"/>
              </w:tcPr>
              <w:p w:rsidRPr="00854DDE" w:rsidR="00947B95" w:rsidP="00C35AB3" w:rsidRDefault="00947B95" w14:paraId="7B129C51" w14:textId="77777777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854DDE">
                  <w:rPr>
                    <w:rFonts w:cstheme="minorHAnsi"/>
                    <w:sz w:val="20"/>
                    <w:szCs w:val="20"/>
                    <w:lang w:val="da-DK"/>
                  </w:rPr>
                  <w:t>DueDate</w:t>
                </w:r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PaymentTermsDescription"/>
            <w:tag w:val="#Nav: Standard_Sales_Invoice/1306"/>
            <w:id w:val="-419950001"/>
            <w:placeholder>
              <w:docPart w:val="D266B5D0D7DF471ABA5228C2CFCAEC46"/>
            </w:placeholder>
            <w:dataBinding w:prefixMappings="xmlns:ns0='urn:microsoft-dynamics-nav/reports/Standard_Sales_Invoice/1306/'" w:xpath="/ns0:NavWordReportXmlPart[1]/ns0:Header[1]/ns0:PaymentTermsDescription[1]" w:storeItemID="{449FD958-388F-4BB5-BF33-B32A63E27B5D}"/>
            <w:text/>
          </w:sdtPr>
          <w:sdtContent>
            <w:tc>
              <w:tcPr>
                <w:tcW w:w="2633" w:type="dxa"/>
                <w:tcMar>
                  <w:right w:w="0" w:type="dxa"/>
                </w:tcMar>
              </w:tcPr>
              <w:p w:rsidRPr="00854DDE" w:rsidR="00947B95" w:rsidP="00C35AB3" w:rsidRDefault="00947B95" w14:paraId="1403B8C7" w14:textId="77777777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854DDE">
                  <w:rPr>
                    <w:rFonts w:cstheme="minorHAnsi"/>
                    <w:sz w:val="20"/>
                    <w:szCs w:val="20"/>
                    <w:lang w:val="da-DK"/>
                  </w:rPr>
                  <w:t>PaymentTermsDescription</w:t>
                </w:r>
              </w:p>
            </w:tc>
          </w:sdtContent>
        </w:sdt>
      </w:tr>
    </w:tbl>
    <w:tbl>
      <w:tblPr>
        <w:tblW w:w="10262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134"/>
        <w:gridCol w:w="3261"/>
        <w:gridCol w:w="1094"/>
        <w:gridCol w:w="711"/>
        <w:gridCol w:w="1030"/>
        <w:gridCol w:w="595"/>
        <w:gridCol w:w="113"/>
        <w:gridCol w:w="355"/>
        <w:gridCol w:w="496"/>
        <w:gridCol w:w="1439"/>
        <w:gridCol w:w="34"/>
      </w:tblGrid>
      <w:tr w:rsidRPr="0046083A" w:rsidR="0055738E" w:rsidTr="000A2D83" w14:paraId="3F2C0651" w14:textId="77777777">
        <w:trPr>
          <w:gridAfter w:val="1"/>
          <w:wAfter w:w="34" w:type="dxa"/>
          <w:trHeight w:val="478"/>
        </w:trPr>
        <w:sdt>
          <w:sdtPr>
            <w:rPr>
              <w:rFonts w:ascii="Segoe UI" w:hAnsi="Segoe UI" w:cstheme="minorHAnsi"/>
              <w:b w:val="0"/>
              <w:sz w:val="20"/>
            </w:rPr>
            <w:alias w:val="#Nav: /Header/Line/ItemNo_Line_Lbl"/>
            <w:tag w:val="#Nav: Standard_Sales_Invoice/1306"/>
            <w:id w:val="771446451"/>
            <w:placeholder>
              <w:docPart w:val="348BB718B9064D349DD4841EFD3E78B7"/>
            </w:placeholder>
            <w:dataBinding w:prefixMappings="xmlns:ns0='urn:microsoft-dynamics-nav/reports/Standard_Sales_Invoice/1306/'" w:xpath="/ns0:NavWordReportXmlPart[1]/ns0:Header[1]/ns0:Line[1]/ns0:ItemNo_Line_Lbl[1]" w:storeItemID="{449FD958-388F-4BB5-BF33-B32A63E27B5D}"/>
            <w:text/>
          </w:sdtPr>
          <w:sdtContent>
            <w:tc>
              <w:tcPr>
                <w:tcW w:w="1134" w:type="dxa"/>
                <w:shd w:val="clear" w:color="auto" w:fill="0070C0"/>
                <w:vAlign w:val="bottom"/>
              </w:tcPr>
              <w:p w:rsidRPr="00871B1C" w:rsidR="0055738E" w:rsidP="00346B21" w:rsidRDefault="0055738E" w14:paraId="095D0660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ItemNo_Line_Lbl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Description_Line_Lbl"/>
            <w:tag w:val="#Nav: Standard_Sales_Invoice/1306"/>
            <w:id w:val="1545399846"/>
            <w:placeholder>
              <w:docPart w:val="348BB718B9064D349DD4841EFD3E78B7"/>
            </w:placeholder>
            <w:dataBinding w:prefixMappings="xmlns:ns0='urn:microsoft-dynamics-nav/reports/Standard_Sales_Invoice/1306/'" w:xpath="/ns0:NavWordReportXmlPart[1]/ns0:Header[1]/ns0:Line[1]/ns0:Description_Line_Lbl[1]" w:storeItemID="{449FD958-388F-4BB5-BF33-B32A63E27B5D}"/>
            <w:text/>
          </w:sdtPr>
          <w:sdtContent>
            <w:tc>
              <w:tcPr>
                <w:tcW w:w="3261" w:type="dxa"/>
                <w:shd w:val="clear" w:color="auto" w:fill="0070C0"/>
                <w:vAlign w:val="bottom"/>
              </w:tcPr>
              <w:p w:rsidRPr="00871B1C" w:rsidR="0055738E" w:rsidP="00346B21" w:rsidRDefault="0055738E" w14:paraId="50CA57D5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Description_Line_Lbl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Quantity_Line_Lbl"/>
            <w:tag w:val="#Nav: Standard_Sales_Invoice/1306"/>
            <w:id w:val="1182479650"/>
            <w:placeholder>
              <w:docPart w:val="9EBC2894080644B297B3C72FC1476728"/>
            </w:placeholder>
            <w:dataBinding w:prefixMappings="xmlns:ns0='urn:microsoft-dynamics-nav/reports/Standard_Sales_Invoice/1306/'" w:xpath="/ns0:NavWordReportXmlPart[1]/ns0:Header[1]/ns0:Line[1]/ns0:Quantity_Line_Lbl[1]" w:storeItemID="{449FD958-388F-4BB5-BF33-B32A63E27B5D}"/>
            <w:text/>
          </w:sdtPr>
          <w:sdtContent>
            <w:tc>
              <w:tcPr>
                <w:tcW w:w="1094" w:type="dxa"/>
                <w:shd w:val="clear" w:color="auto" w:fill="0070C0"/>
                <w:vAlign w:val="bottom"/>
              </w:tcPr>
              <w:p w:rsidRPr="00871B1C" w:rsidR="0055738E" w:rsidP="00346B21" w:rsidRDefault="0055738E" w14:paraId="7D9860BD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Quantity_Line_Lbl</w:t>
                </w:r>
              </w:p>
            </w:tc>
          </w:sdtContent>
        </w:sdt>
        <w:sdt>
          <w:sdtPr>
            <w:rPr>
              <w:rStyle w:val="HeaderCaptionRightChar"/>
              <w:rFonts w:ascii="Segoe UI" w:hAnsi="Segoe UI" w:cstheme="minorHAnsi"/>
              <w:b w:val="0"/>
              <w:caps w:val="0"/>
              <w:sz w:val="20"/>
            </w:rPr>
            <w:alias w:val="#Nav: /Header/Line/Unit_Lbl"/>
            <w:tag w:val="#Nav: Standard_Sales_Invoice/1306"/>
            <w:id w:val="-92247916"/>
            <w:placeholder>
              <w:docPart w:val="9EBC2894080644B297B3C72FC1476728"/>
            </w:placeholder>
            <w:dataBinding w:prefixMappings="xmlns:ns0='urn:microsoft-dynamics-nav/reports/Standard_Sales_Invoice/1306/'" w:xpath="/ns0:NavWordReportXmlPart[1]/ns0:Header[1]/ns0:Line[1]/ns0:Unit_Lbl[1]" w:storeItemID="{449FD958-388F-4BB5-BF33-B32A63E27B5D}"/>
            <w:text/>
          </w:sdtPr>
          <w:sdtContent>
            <w:tc>
              <w:tcPr>
                <w:tcW w:w="711" w:type="dxa"/>
                <w:shd w:val="clear" w:color="auto" w:fill="0070C0"/>
                <w:vAlign w:val="bottom"/>
              </w:tcPr>
              <w:p w:rsidRPr="00871B1C" w:rsidR="0055738E" w:rsidP="00346B21" w:rsidRDefault="0055738E" w14:paraId="59C4351C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Style w:val="HeaderCaptionRightChar"/>
                    <w:rFonts w:ascii="Segoe UI" w:hAnsi="Segoe UI" w:cstheme="minorHAnsi"/>
                    <w:b w:val="0"/>
                    <w:caps w:val="0"/>
                    <w:sz w:val="20"/>
                  </w:rPr>
                  <w:t>Unit_Lbl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UnitPrice_Lbl"/>
            <w:tag w:val="#Nav: Standard_Sales_Invoice/1306"/>
            <w:id w:val="1794643282"/>
            <w:placeholder>
              <w:docPart w:val="454F6090FF0D49F5A0BEC4CA9FD74298"/>
            </w:placeholder>
            <w:dataBinding w:prefixMappings="xmlns:ns0='urn:microsoft-dynamics-nav/reports/Standard_Sales_Invoice/1306/'" w:xpath="/ns0:NavWordReportXmlPart[1]/ns0:Header[1]/ns0:Line[1]/ns0:UnitPrice_Lbl[1]" w:storeItemID="{449FD958-388F-4BB5-BF33-B32A63E27B5D}"/>
            <w:text/>
          </w:sdtPr>
          <w:sdtContent>
            <w:tc>
              <w:tcPr>
                <w:tcW w:w="1030" w:type="dxa"/>
                <w:shd w:val="clear" w:color="auto" w:fill="0070C0"/>
                <w:vAlign w:val="bottom"/>
              </w:tcPr>
              <w:p w:rsidRPr="00871B1C" w:rsidR="0055738E" w:rsidP="00346B21" w:rsidRDefault="0055738E" w14:paraId="57365627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UnitPrice_Lbl</w:t>
                </w:r>
              </w:p>
            </w:tc>
          </w:sdtContent>
        </w:sdt>
        <w:tc>
          <w:tcPr>
            <w:tcW w:w="595" w:type="dxa"/>
            <w:shd w:val="clear" w:color="auto" w:fill="0070C0"/>
            <w:vAlign w:val="bottom"/>
          </w:tcPr>
          <w:p w:rsidR="0055738E" w:rsidP="00346B21" w:rsidRDefault="0055738E" w14:paraId="5A93EDFC" w14:textId="77777777">
            <w:pPr>
              <w:pStyle w:val="HeaderCaptionRight"/>
              <w:rPr>
                <w:rFonts w:ascii="Segoe UI" w:hAnsi="Segoe UI" w:cstheme="minorHAnsi"/>
                <w:b w:val="0"/>
                <w:sz w:val="20"/>
              </w:rPr>
            </w:pPr>
          </w:p>
        </w:tc>
        <w:sdt>
          <w:sdtPr>
            <w:rPr>
              <w:rFonts w:ascii="Segoe UI" w:hAnsi="Segoe UI" w:cstheme="minorHAnsi"/>
              <w:b w:val="0"/>
              <w:sz w:val="20"/>
            </w:rPr>
            <w:alias w:val="#Nav: /Header/Line/VATPct_Line_Lbl"/>
            <w:tag w:val="#Nav: Standard_Sales_Invoice/1306"/>
            <w:id w:val="-1529559633"/>
            <w:placeholder>
              <w:docPart w:val="FE65451E52804CB28485C4F75E71AEBA"/>
            </w:placeholder>
            <w:dataBinding w:prefixMappings="xmlns:ns0='urn:microsoft-dynamics-nav/reports/Standard_Sales_Invoice/1306/'" w:xpath="/ns0:NavWordReportXmlPart[1]/ns0:Header[1]/ns0:Line[1]/ns0:VATPct_Line_Lbl[1]" w:storeItemID="{449FD958-388F-4BB5-BF33-B32A63E27B5D}"/>
            <w:text/>
          </w:sdtPr>
          <w:sdtContent>
            <w:tc>
              <w:tcPr>
                <w:tcW w:w="964" w:type="dxa"/>
                <w:gridSpan w:val="3"/>
                <w:shd w:val="clear" w:color="auto" w:fill="0070C0"/>
                <w:vAlign w:val="bottom"/>
              </w:tcPr>
              <w:p w:rsidR="0055738E" w:rsidP="00346B21" w:rsidRDefault="0055738E" w14:paraId="781DB1E3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VATPct_Line_Lbl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LineAmount_Line_Lbl"/>
            <w:tag w:val="#Nav: Standard_Sales_Invoice/1306"/>
            <w:id w:val="1017885413"/>
            <w:placeholder>
              <w:docPart w:val="454F6090FF0D49F5A0BEC4CA9FD74298"/>
            </w:placeholder>
            <w:dataBinding w:prefixMappings="xmlns:ns0='urn:microsoft-dynamics-nav/reports/Standard_Sales_Invoice/1306/'" w:xpath="/ns0:NavWordReportXmlPart[1]/ns0:Header[1]/ns0:Line[1]/ns0:LineAmount_Line_Lbl[1]" w:storeItemID="{449FD958-388F-4BB5-BF33-B32A63E27B5D}"/>
            <w:text/>
          </w:sdtPr>
          <w:sdtContent>
            <w:tc>
              <w:tcPr>
                <w:tcW w:w="1439" w:type="dxa"/>
                <w:shd w:val="clear" w:color="auto" w:fill="0070C0"/>
                <w:vAlign w:val="bottom"/>
              </w:tcPr>
              <w:p w:rsidRPr="00871B1C" w:rsidR="0055738E" w:rsidP="00346B21" w:rsidRDefault="0055738E" w14:paraId="263E4D66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LineAmount_Line_Lbl</w:t>
                </w:r>
              </w:p>
            </w:tc>
          </w:sdtContent>
        </w:sdt>
      </w:tr>
      <w:sdt>
        <w:sdtPr>
          <w:rPr>
            <w:b/>
            <w:bCs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449FD958-388F-4BB5-BF33-B32A63E27B5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872800820"/>
              <w:placeholder>
                <w:docPart w:val="EC1FF0CCDF7549E3AEBCFCA13CA2E73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55738E" w:rsidTr="000A2D83" w14:paraId="7B88E292" w14:textId="77777777">
                <w:trPr>
                  <w:gridAfter w:val="1"/>
                  <w:wAfter w:w="34" w:type="dxa"/>
                  <w:trHeight w:val="198"/>
                </w:trPr>
                <w:sdt>
                  <w:sdtPr>
                    <w:rPr>
                      <w:b/>
                      <w:bCs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4B3151CCF016410C9162DFF148EF4E18"/>
                    </w:placeholder>
                    <w:dataBinding w:prefixMappings="xmlns:ns0='urn:microsoft-dynamics-nav/reports/Standard_Sales_Invoice/1306/'" w:xpath="/ns0:NavWordReportXmlPart[1]/ns0:Header[1]/ns0:Line[1]/ns0:ItemNo_Line[1]" w:storeItemID="{449FD958-388F-4BB5-BF33-B32A63E27B5D}"/>
                    <w:text/>
                  </w:sdtPr>
                  <w:sdtEndPr>
                    <w:rPr>
                      <w:b w:val="0"/>
                      <w:bCs w:val="0"/>
                    </w:rPr>
                  </w:sdtEndPr>
                  <w:sdtContent>
                    <w:tc>
                      <w:tcPr>
                        <w:tcW w:w="1134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FD2E35" w:rsidRDefault="0055738E" w14:paraId="16FB171D" w14:textId="77777777">
                        <w:pPr>
                          <w:pStyle w:val="LeftAlign"/>
                        </w:pPr>
                        <w:r w:rsidRPr="00947B9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Invoice/1306"/>
                    <w:id w:val="-1420935410"/>
                    <w:placeholder>
                      <w:docPart w:val="248F49A6E6114556AC9BB3E441483A82"/>
                    </w:placeholder>
                    <w:dataBinding w:prefixMappings="xmlns:ns0='urn:microsoft-dynamics-nav/reports/Standard_Sales_Invoice/1306/'" w:xpath="/ns0:NavWordReportXmlPart[1]/ns0:Header[1]/ns0:Line[1]/ns0:Description_Line[1]" w:storeItemID="{449FD958-388F-4BB5-BF33-B32A63E27B5D}"/>
                    <w:text/>
                  </w:sdtPr>
                  <w:sdtContent>
                    <w:tc>
                      <w:tcPr>
                        <w:tcW w:w="3261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FD2E35" w:rsidRDefault="0055738E" w14:paraId="39B2642A" w14:textId="77777777">
                        <w:pPr>
                          <w:pStyle w:val="LeftAlign"/>
                        </w:pPr>
                        <w:r w:rsidRPr="00947B9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Invoice/1306"/>
                    <w:id w:val="382909601"/>
                    <w:placeholder>
                      <w:docPart w:val="4DD939944B7D481BAD92A0AC51618E12"/>
                    </w:placeholder>
                    <w:dataBinding w:prefixMappings="xmlns:ns0='urn:microsoft-dynamics-nav/reports/Standard_Sales_Invoice/1306/'" w:xpath="/ns0:NavWordReportXmlPart[1]/ns0:Header[1]/ns0:Line[1]/ns0:Quantity_Line[1]" w:storeItemID="{449FD958-388F-4BB5-BF33-B32A63E27B5D}"/>
                    <w:text/>
                  </w:sdtPr>
                  <w:sdtContent>
                    <w:tc>
                      <w:tcPr>
                        <w:tcW w:w="1094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FD2E35" w:rsidRDefault="0055738E" w14:paraId="0BB974AE" w14:textId="77777777">
                        <w:pPr>
                          <w:pStyle w:val="RightAlign"/>
                        </w:pPr>
                        <w:r w:rsidRPr="00947B95"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rStyle w:val="LeftAlignChar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53877BC4C104C97B4F622AB894EEC4A"/>
                    </w:placeholder>
                    <w:dataBinding w:prefixMappings="xmlns:ns0='urn:microsoft-dynamics-nav/reports/Standard_Sales_Invoice/1306/'" w:xpath="/ns0:NavWordReportXmlPart[1]/ns0:Header[1]/ns0:Line[1]/ns0:UnitOfMeasure[1]" w:storeItemID="{449FD958-388F-4BB5-BF33-B32A63E27B5D}"/>
                    <w:text/>
                  </w:sdtPr>
                  <w:sdtContent>
                    <w:tc>
                      <w:tcPr>
                        <w:tcW w:w="711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FD2E35" w:rsidRDefault="0055738E" w14:paraId="64BDED62" w14:textId="77777777">
                        <w:pPr>
                          <w:pStyle w:val="LeftAlign"/>
                        </w:pPr>
                        <w:r w:rsidRPr="00947B95">
                          <w:rPr>
                            <w:rStyle w:val="LeftAlignChar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Invoice/1306"/>
                    <w:id w:val="773364929"/>
                    <w:placeholder>
                      <w:docPart w:val="665032DE5DFA452490774734A25D1108"/>
                    </w:placeholder>
                    <w:dataBinding w:prefixMappings="xmlns:ns0='urn:microsoft-dynamics-nav/reports/Standard_Sales_Invoice/1306/'" w:xpath="/ns0:NavWordReportXmlPart[1]/ns0:Header[1]/ns0:Line[1]/ns0:UnitPrice[1]" w:storeItemID="{449FD958-388F-4BB5-BF33-B32A63E27B5D}"/>
                    <w:text/>
                  </w:sdtPr>
                  <w:sdtContent>
                    <w:tc>
                      <w:tcPr>
                        <w:tcW w:w="1030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FD2E35" w:rsidRDefault="0055738E" w14:paraId="6548AEF4" w14:textId="77777777">
                        <w:pPr>
                          <w:pStyle w:val="RightAlign"/>
                        </w:pPr>
                        <w:r w:rsidRPr="00947B9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Invoice/1306"/>
                    <w:id w:val="1153113100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449FD958-388F-4BB5-BF33-B32A63E27B5D}"/>
                    <w:text/>
                  </w:sdtPr>
                  <w:sdtContent>
                    <w:tc>
                      <w:tcPr>
                        <w:tcW w:w="708" w:type="dxa"/>
                        <w:gridSpan w:val="2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="0055738E" w:rsidP="00FD2E35" w:rsidRDefault="00DE3BB2" w14:paraId="306CA520" w14:textId="77777777">
                        <w:pPr>
                          <w:pStyle w:val="RightAlign"/>
                        </w:pPr>
                        <w: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Invoice/1306"/>
                    <w:id w:val="635455182"/>
                    <w:placeholder>
                      <w:docPart w:val="FE65451E52804CB28485C4F75E71AEBA"/>
                    </w:placeholder>
                    <w:dataBinding w:prefixMappings="xmlns:ns0='urn:microsoft-dynamics-nav/reports/Standard_Sales_Invoice/1306/'" w:xpath="/ns0:NavWordReportXmlPart[1]/ns0:Header[1]/ns0:Line[1]/ns0:VATPct_Line[1]" w:storeItemID="{449FD958-388F-4BB5-BF33-B32A63E27B5D}"/>
                    <w:text/>
                  </w:sdtPr>
                  <w:sdtContent>
                    <w:tc>
                      <w:tcPr>
                        <w:tcW w:w="851" w:type="dxa"/>
                        <w:gridSpan w:val="2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="0055738E" w:rsidP="00FD2E35" w:rsidRDefault="0055738E" w14:paraId="53079856" w14:textId="77777777">
                        <w:pPr>
                          <w:pStyle w:val="RightAlign"/>
                        </w:pPr>
                        <w:r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Invoice/1306"/>
                    <w:id w:val="-1829895906"/>
                    <w:placeholder>
                      <w:docPart w:val="C508A30DAA424FD8B42DEDF1C69B19DF"/>
                    </w:placeholder>
                    <w:dataBinding w:prefixMappings="xmlns:ns0='urn:microsoft-dynamics-nav/reports/Standard_Sales_Invoice/1306/'" w:xpath="/ns0:NavWordReportXmlPart[1]/ns0:Header[1]/ns0:Line[1]/ns0:LineAmount_Line[1]" w:storeItemID="{449FD958-388F-4BB5-BF33-B32A63E27B5D}"/>
                    <w:text/>
                  </w:sdtPr>
                  <w:sdtContent>
                    <w:tc>
                      <w:tcPr>
                        <w:tcW w:w="1439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 w:rsidRPr="00947B95" w:rsidR="0055738E" w:rsidP="00FD2E35" w:rsidRDefault="0055738E" w14:paraId="656C01AB" w14:textId="77777777">
                        <w:pPr>
                          <w:pStyle w:val="RightAlign"/>
                        </w:pPr>
                        <w:r w:rsidRPr="00947B9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 w:val="20"/>
            <w:szCs w:val="20"/>
            <w:lang w:val="da-DK"/>
          </w:rPr>
          <w:alias w:val="#Nav: /Header/ReportTotalsLine"/>
          <w:tag w:val="#Nav: Standard_Sales_Invoice/1306"/>
          <w:id w:val="1335187062"/>
          <w15:dataBinding w:prefixMappings="xmlns:ns0='urn:microsoft-dynamics-nav/reports/Standard_Sales_Invoice/1306/'" w:xpath="/ns0:NavWordReportXmlPart[1]/ns0:Header[1]/ns0:ReportTotalsLine" w:storeItemID="{449FD958-388F-4BB5-BF33-B32A63E27B5D}"/>
          <w15:repeatingSection/>
        </w:sdtPr>
        <w:sdtContent>
          <w:sdt>
            <w:sdtPr>
              <w:rPr>
                <w:sz w:val="20"/>
                <w:szCs w:val="20"/>
                <w:lang w:val="da-DK"/>
              </w:rPr>
              <w:id w:val="1255472063"/>
              <w:placeholder>
                <w:docPart w:val="48EC0E93177B48448BE82659E7054093"/>
              </w:placeholder>
              <w15:repeatingSectionItem/>
            </w:sdtPr>
            <w:sdtContent>
              <w:tr w:rsidRPr="0046083A" w:rsidR="0055738E" w:rsidTr="00346B21" w14:paraId="2CD71595" w14:textId="77777777">
                <w:trPr>
                  <w:gridAfter w:val="1"/>
                  <w:wAfter w:w="34" w:type="dxa"/>
                  <w:cantSplit/>
                  <w:trHeight w:val="198"/>
                </w:trPr>
                <w:tc>
                  <w:tcPr>
                    <w:tcW w:w="1134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947B95" w:rsidR="0055738E" w:rsidP="00346B21" w:rsidRDefault="0055738E" w14:paraId="4D68F8FE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3261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947B95" w:rsidR="0055738E" w:rsidP="00346B21" w:rsidRDefault="0055738E" w14:paraId="4F250F26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094" w:type="dxa"/>
                    <w:tcBorders>
                      <w:top w:val="single" w:color="auto" w:sz="4" w:space="0"/>
                      <w:bottom w:val="single" w:color="9B9482" w:themeColor="text2" w:themeTint="99" w:sz="4" w:space="0"/>
                    </w:tcBorders>
                  </w:tcPr>
                  <w:p w:rsidRPr="00947B95" w:rsidR="0055738E" w:rsidP="00346B21" w:rsidRDefault="0055738E" w14:paraId="5BC30DB4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sdt>
                  <w:sdtPr>
                    <w:rPr>
                      <w:sz w:val="20"/>
                    </w:rPr>
                    <w:alias w:val="#Nav: /Header/ReportTotalsLine/Description_ReportTotalsLine"/>
                    <w:tag w:val="#Nav: Standard_Sales_Invoice/1306"/>
                    <w:id w:val="1245147859"/>
                    <w:placeholder>
                      <w:docPart w:val="2C39B0D7A2604722A58CA23E046D34B9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449FD958-388F-4BB5-BF33-B32A63E27B5D}"/>
                    <w:text/>
                  </w:sdtPr>
                  <w:sdtContent>
                    <w:tc>
                      <w:tcPr>
                        <w:tcW w:w="3300" w:type="dxa"/>
                        <w:gridSpan w:val="6"/>
                        <w:tcBorders>
                          <w:top w:val="single" w:color="auto" w:sz="4" w:space="0"/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="0055738E" w:rsidP="00FD2E35" w:rsidRDefault="0055738E" w14:paraId="64F1979E" w14:textId="77777777">
                        <w:pPr>
                          <w:pStyle w:val="ForceRightNoSpacing"/>
                          <w:rPr>
                            <w:sz w:val="20"/>
                          </w:rPr>
                        </w:pPr>
                        <w:r w:rsidRPr="00947B95">
                          <w:rPr>
                            <w:sz w:val="20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</w:rPr>
                    <w:alias w:val="#Nav: /Header/ReportTotalsLine/AmountFormatted_ReportTotalsLine"/>
                    <w:tag w:val="#Nav: Standard_Sales_Invoice/1306"/>
                    <w:id w:val="-197393798"/>
                    <w:placeholder>
                      <w:docPart w:val="2C39B0D7A2604722A58CA23E046D34B9"/>
                    </w:placeholder>
                    <w:dataBinding w:prefixMappings="xmlns:ns0='urn:microsoft-dynamics-nav/reports/Standard_Sales_Invoice/1306/'" w:xpath="/ns0:NavWordReportXmlPart[1]/ns0:Header[1]/ns0:ReportTotalsLine[1]/ns0:AmountFormatted_ReportTotalsLine[1]" w:storeItemID="{449FD958-388F-4BB5-BF33-B32A63E27B5D}"/>
                    <w:text/>
                  </w:sdtPr>
                  <w:sdtContent>
                    <w:tc>
                      <w:tcPr>
                        <w:tcW w:w="1439" w:type="dxa"/>
                        <w:tcBorders>
                          <w:top w:val="single" w:color="auto" w:sz="4" w:space="0"/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Pr="00947B95" w:rsidR="0055738E" w:rsidP="00FD2E35" w:rsidRDefault="0055738E" w14:paraId="23527173" w14:textId="77777777">
                        <w:pPr>
                          <w:pStyle w:val="ForceRightNoSpacing"/>
                          <w:rPr>
                            <w:sz w:val="20"/>
                          </w:rPr>
                        </w:pPr>
                        <w:r w:rsidRPr="00947B95">
                          <w:rPr>
                            <w:sz w:val="20"/>
                          </w:rPr>
                          <w:t>AmountFormatted_ReportTotalsLine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55738E" w:rsidTr="00346B21" w14:paraId="4DD58FA2" w14:textId="77777777">
        <w:trPr>
          <w:cantSplit/>
          <w:trHeight w:val="200"/>
        </w:trPr>
        <w:tc>
          <w:tcPr>
            <w:tcW w:w="4395" w:type="dxa"/>
            <w:gridSpan w:val="2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947B95" w:rsidR="0055738E" w:rsidP="00346B21" w:rsidRDefault="0055738E" w14:paraId="5263AF92" w14:textId="77777777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947B95" w:rsidR="0055738E" w:rsidP="00346B21" w:rsidRDefault="0055738E" w14:paraId="555367F4" w14:textId="77777777">
            <w:pPr>
              <w:pStyle w:val="NoSpacing"/>
              <w:rPr>
                <w:sz w:val="20"/>
                <w:szCs w:val="20"/>
              </w:rPr>
            </w:pPr>
          </w:p>
        </w:tc>
        <w:sdt>
          <w:sdtPr>
            <w:rPr>
              <w:sz w:val="20"/>
            </w:rPr>
            <w:alias w:val="#Nav: /Header/Totals/TotalText"/>
            <w:tag w:val="#Nav: Standard_Sales_Invoice/1306"/>
            <w:id w:val="1088344960"/>
            <w:placeholder>
              <w:docPart w:val="8E6E9800387D4C929ACF2FB0603AA477"/>
            </w:placeholder>
            <w:dataBinding w:prefixMappings="xmlns:ns0='urn:microsoft-dynamics-nav/reports/Standard_Sales_Invoice/1306/'" w:xpath="/ns0:NavWordReportXmlPart[1]/ns0:Header[1]/ns0:Totals[1]/ns0:TotalText[1]" w:storeItemID="{449FD958-388F-4BB5-BF33-B32A63E27B5D}"/>
            <w:text/>
          </w:sdtPr>
          <w:sdtContent>
            <w:tc>
              <w:tcPr>
                <w:tcW w:w="2804" w:type="dxa"/>
                <w:gridSpan w:val="5"/>
                <w:tcBorders>
                  <w:top w:val="single" w:color="9B9482" w:themeColor="text2" w:themeTint="99" w:sz="4" w:space="0"/>
                  <w:bottom w:val="single" w:color="002060" w:sz="4" w:space="0"/>
                </w:tcBorders>
                <w:vAlign w:val="center"/>
              </w:tcPr>
              <w:p w:rsidR="0055738E" w:rsidP="00346B21" w:rsidRDefault="0055738E" w14:paraId="7BC7D567" w14:textId="77777777">
                <w:pPr>
                  <w:pStyle w:val="StrongnospacingForceRight"/>
                  <w:spacing w:before="40" w:after="40"/>
                  <w:jc w:val="left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Totals/TotalAmountIncludingVAT"/>
            <w:tag w:val="#Nav: Standard_Sales_Invoice/1306"/>
            <w:id w:val="1661501859"/>
            <w:placeholder>
              <w:docPart w:val="1B23467F53D74360954403C6128BE346"/>
            </w:placeholder>
            <w:dataBinding w:prefixMappings="xmlns:ns0='urn:microsoft-dynamics-nav/reports/Standard_Sales_Invoice/1306/'" w:xpath="/ns0:NavWordReportXmlPart[1]/ns0:Header[1]/ns0:Totals[1]/ns0:TotalAmountIncludingVAT[1]" w:storeItemID="{449FD958-388F-4BB5-BF33-B32A63E27B5D}"/>
            <w:text/>
          </w:sdtPr>
          <w:sdtContent>
            <w:tc>
              <w:tcPr>
                <w:tcW w:w="1969" w:type="dxa"/>
                <w:gridSpan w:val="3"/>
                <w:tcBorders>
                  <w:top w:val="single" w:color="9B9482" w:themeColor="text2" w:themeTint="99" w:sz="4" w:space="0"/>
                  <w:bottom w:val="single" w:color="002060" w:sz="4" w:space="0"/>
                </w:tcBorders>
                <w:vAlign w:val="center"/>
              </w:tcPr>
              <w:p w:rsidRPr="00947B95" w:rsidR="0055738E" w:rsidP="00346B21" w:rsidRDefault="0055738E" w14:paraId="3C52C17C" w14:textId="77777777">
                <w:pPr>
                  <w:pStyle w:val="StrongnospacingForceRight"/>
                  <w:spacing w:before="40" w:after="40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  <w:szCs w:val="20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6D4464" w:rsidP="005B41A2" w:rsidRDefault="006D4464" w14:paraId="14F40EAC" w14:textId="77777777">
      <w:pPr>
        <w:pStyle w:val="GroupSeparation"/>
        <w:spacing w:after="0" w:line="240" w:lineRule="auto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830"/>
      </w:tblGrid>
      <w:tr w:rsidR="00B25A22" w:rsidTr="00B25A22" w14:paraId="45A2F92C" w14:textId="77777777">
        <w:trPr>
          <w:trHeight w:val="296"/>
        </w:trPr>
        <w:sdt>
          <w:sdtPr>
            <w:rPr>
              <w:rFonts w:ascii="Segoe UI" w:hAnsi="Segoe UI" w:cs="Segoe UI"/>
              <w:b/>
              <w:sz w:val="20"/>
              <w:szCs w:val="20"/>
            </w:rPr>
            <w:alias w:val="#Nav: /Header/VATClauseLine/VATClausesHeader"/>
            <w:tag w:val="#Nav: Standard_Sales_Invoice/1306"/>
            <w:id w:val="1879505568"/>
            <w:placeholder>
              <w:docPart w:val="6F27B3AF698F4FE7B93BAA79601A27B0"/>
            </w:placeholder>
            <w:dataBinding w:prefixMappings="xmlns:ns0='urn:microsoft-dynamics-nav/reports/Standard_Sales_Invoice/1306/'" w:xpath="/ns0:NavWordReportXmlPart[1]/ns0:Header[1]/ns0:VATClauseLine[1]/ns0:VATClausesHeader[1]" w:storeItemID="{449FD958-388F-4BB5-BF33-B32A63E27B5D}"/>
            <w:text/>
          </w:sdtPr>
          <w:sdtContent>
            <w:tc>
              <w:tcPr>
                <w:tcW w:w="7830" w:type="dxa"/>
              </w:tcPr>
              <w:p w:rsidRPr="005B41A2" w:rsidR="00B25A22" w:rsidP="00B62B53" w:rsidRDefault="00B25A22" w14:paraId="71E3A7A2" w14:textId="77777777">
                <w:pPr>
                  <w:pStyle w:val="GroupSeparation"/>
                  <w:spacing w:after="120"/>
                  <w:rPr>
                    <w:rFonts w:ascii="Segoe UI" w:hAnsi="Segoe UI" w:cs="Segoe UI"/>
                    <w:b/>
                    <w:sz w:val="20"/>
                    <w:szCs w:val="20"/>
                  </w:rPr>
                </w:pPr>
                <w:r>
                  <w:rPr>
                    <w:rFonts w:ascii="Segoe UI" w:hAnsi="Segoe UI" w:cs="Segoe UI"/>
                    <w:b/>
                    <w:sz w:val="20"/>
                    <w:szCs w:val="20"/>
                    <w:lang w:val="da-DK"/>
                  </w:rPr>
                  <w:t>VATClausesHeader</w:t>
                </w:r>
              </w:p>
            </w:tc>
          </w:sdtContent>
        </w:sdt>
      </w:tr>
      <w:sdt>
        <w:sdtPr>
          <w:rPr>
            <w:rFonts w:ascii="Segoe UI" w:hAnsi="Segoe UI" w:cs="Segoe UI"/>
            <w:sz w:val="20"/>
            <w:szCs w:val="20"/>
          </w:rPr>
          <w:alias w:val="#Nav: /Header/VATClauseLine"/>
          <w:tag w:val="#Nav: Standard_Sales_Invoice/1306"/>
          <w:id w:val="1249157447"/>
          <w15:dataBinding w:prefixMappings="xmlns:ns0='urn:microsoft-dynamics-nav/reports/Standard_Sales_Invoice/1306/'" w:xpath="/ns0:NavWordReportXmlPart[1]/ns0:Header[1]/ns0:VATClauseLine" w:storeItemID="{449FD958-388F-4BB5-BF33-B32A63E27B5D}"/>
          <w15:repeatingSection/>
        </w:sdtPr>
        <w:sdtContent>
          <w:sdt>
            <w:sdtPr>
              <w:rPr>
                <w:rFonts w:ascii="Segoe UI" w:hAnsi="Segoe UI" w:cs="Segoe UI"/>
                <w:sz w:val="20"/>
                <w:szCs w:val="20"/>
              </w:rPr>
              <w:id w:val="-1989780866"/>
              <w:placeholder>
                <w:docPart w:val="6344C361BBD143668F665FC0E72B1670"/>
              </w:placeholder>
              <w15:repeatingSectionItem/>
            </w:sdtPr>
            <w:sdtContent>
              <w:tr w:rsidR="00B25A22" w:rsidTr="00B25A22" w14:paraId="2F3D2F9D" w14:textId="77777777">
                <w:trPr>
                  <w:trHeight w:val="684"/>
                </w:trPr>
                <w:tc>
                  <w:tcPr>
                    <w:tcW w:w="7830" w:type="dxa"/>
                  </w:tcPr>
                  <w:tbl>
                    <w:tblPr>
                      <w:tblStyle w:val="TableGrid"/>
                      <w:tblW w:w="0" w:type="auto"/>
                      <w:tblInd w:w="90" w:type="dxa"/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4572"/>
                      <w:gridCol w:w="2880"/>
                    </w:tblGrid>
                    <w:tr w:rsidR="00B25A22" w:rsidTr="00B25A22" w14:paraId="3EDF7CEB" w14:textId="77777777">
                      <w:sdt>
                        <w:sdt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alias w:val="#Nav: /Header/VATClauseLine/Description_VATClauseLine"/>
                          <w:tag w:val="#Nav: Standard_Sales_Invoice/1306"/>
                          <w:id w:val="1603843035"/>
                          <w:placeholder>
                            <w:docPart w:val="DefaultPlaceholder_1081868574"/>
                          </w:placeholder>
                          <w:dataBinding w:prefixMappings="xmlns:ns0='urn:microsoft-dynamics-nav/reports/Standard_Sales_Invoice/1306/'" w:xpath="/ns0:NavWordReportXmlPart[1]/ns0:Header[1]/ns0:VATClauseLine[1]/ns0:Description_VATClauseLine[1]" w:storeItemID="{449FD958-388F-4BB5-BF33-B32A63E27B5D}"/>
                          <w:text/>
                        </w:sdtPr>
                        <w:sdtContent>
                          <w:tc>
                            <w:tcPr>
                              <w:tcW w:w="4572" w:type="dxa"/>
                            </w:tcPr>
                            <w:p w:rsidR="00B25A22" w:rsidP="00FD2E35" w:rsidRDefault="00B25A22" w14:paraId="183DE8A0" w14:textId="77777777">
                              <w:pPr>
                                <w:pStyle w:val="GroupSeparation"/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>Description_VATClauseLine</w:t>
                              </w:r>
                              <w:proofErr w:type="spellEnd"/>
                            </w:p>
                          </w:tc>
                        </w:sdtContent>
                      </w:sdt>
                      <w:sdt>
                        <w:sdt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alias w:val="#Nav: /Header/VATClauseLine/VATAmount_VATClauseLine"/>
                          <w:tag w:val="#Nav: Standard_Sales_Invoice/1306"/>
                          <w:id w:val="-529880212"/>
                          <w:placeholder>
                            <w:docPart w:val="DefaultPlaceholder_1081868574"/>
                          </w:placeholder>
                          <w:dataBinding w:prefixMappings="xmlns:ns0='urn:microsoft-dynamics-nav/reports/Standard_Sales_Invoice/1306/'" w:xpath="/ns0:NavWordReportXmlPart[1]/ns0:Header[1]/ns0:VATClauseLine[1]/ns0:VATAmount_VATClauseLine[1]" w:storeItemID="{449FD958-388F-4BB5-BF33-B32A63E27B5D}"/>
                          <w:text/>
                        </w:sdtPr>
                        <w:sdtContent>
                          <w:tc>
                            <w:tcPr>
                              <w:tcW w:w="2880" w:type="dxa"/>
                            </w:tcPr>
                            <w:p w:rsidR="00B25A22" w:rsidP="00FD2E35" w:rsidRDefault="00B25A22" w14:paraId="1A11FB39" w14:textId="77777777">
                              <w:pPr>
                                <w:pStyle w:val="GroupSeparation"/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  <w:t>VATAmount_VATClauseLine</w:t>
                              </w:r>
                              <w:proofErr w:type="spellEnd"/>
                            </w:p>
                          </w:tc>
                        </w:sdtContent>
                      </w:sdt>
                    </w:tr>
                    <w:tr w:rsidR="00B25A22" w:rsidTr="00B25A22" w14:paraId="042DE01A" w14:textId="77777777">
                      <w:tc>
                        <w:tcPr>
                          <w:tcW w:w="4572" w:type="dxa"/>
                        </w:tcPr>
                        <w:p w:rsidR="00B25A22" w:rsidP="00FD2E35" w:rsidRDefault="00B25A22" w14:paraId="1EC81A97" w14:textId="52AEB8D3">
                          <w:pPr>
                            <w:pStyle w:val="GroupSeparation"/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80" w:type="dxa"/>
                        </w:tcPr>
                        <w:p w:rsidR="00B25A22" w:rsidP="00B25A22" w:rsidRDefault="00B25A22" w14:paraId="7DB0D6D0" w14:textId="77777777">
                          <w:pPr>
                            <w:pStyle w:val="GroupSeparation"/>
                            <w:spacing w:after="0"/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</w:tbl>
                  <w:p w:rsidRPr="006D4464" w:rsidR="00B25A22" w:rsidP="00B25A22" w:rsidRDefault="00B25A22" w14:paraId="6EFB06B5" w14:textId="77777777">
                    <w:pPr>
                      <w:pStyle w:val="GroupSeparation"/>
                      <w:spacing w:after="0"/>
                      <w:rPr>
                        <w:rFonts w:ascii="Segoe UI" w:hAnsi="Segoe UI" w:cs="Segoe UI"/>
                        <w:sz w:val="20"/>
                        <w:szCs w:val="20"/>
                      </w:rPr>
                    </w:pPr>
                  </w:p>
                </w:tc>
              </w:tr>
            </w:sdtContent>
          </w:sdt>
        </w:sdtContent>
      </w:sdt>
    </w:tbl>
    <w:p w:rsidR="00B25A22" w:rsidP="005B41A2" w:rsidRDefault="00B25A22" w14:paraId="59585634" w14:textId="77777777">
      <w:pPr>
        <w:pStyle w:val="GroupSeparation"/>
        <w:spacing w:after="0" w:line="240" w:lineRule="auto"/>
      </w:pPr>
    </w:p>
    <w:p w:rsidR="00B25A22" w:rsidP="005B41A2" w:rsidRDefault="00B25A22" w14:paraId="2CEFDD43" w14:textId="77777777">
      <w:pPr>
        <w:pStyle w:val="GroupSeparation"/>
        <w:spacing w:after="0" w:line="240" w:lineRule="auto"/>
      </w:pPr>
    </w:p>
    <w:sdt>
      <w:sdtPr>
        <w:alias w:val="#Nav: /Header/WorkDescriptionLines"/>
        <w:tag w:val="#Nav: Standard_Sales_Invoice/1306"/>
        <w:id w:val="465787805"/>
        <w15:dataBinding w:prefixMappings="xmlns:ns0='urn:microsoft-dynamics-nav/reports/Standard_Sales_Invoice/1306/'" w:xpath="/ns0:NavWordReportXmlPart[1]/ns0:Header[1]/ns0:WorkDescriptionLines" w:storeItemID="{449FD958-388F-4BB5-BF33-B32A63E27B5D}"/>
        <w15:repeatingSection/>
      </w:sdtPr>
      <w:sdtContent>
        <w:sdt>
          <w:sdtPr>
            <w:id w:val="1485276586"/>
            <w:placeholder>
              <w:docPart w:val="DefaultPlaceholder_-1854013436"/>
            </w:placeholder>
            <w15:repeatingSectionItem/>
          </w:sdtPr>
          <w:sdtContent>
            <w:sdt>
              <w:sdtPr>
                <w:rPr>
                  <w:rFonts w:ascii="Segoe UI" w:hAnsi="Segoe UI" w:cs="Segoe UI"/>
                  <w:sz w:val="20"/>
                  <w:szCs w:val="20"/>
                </w:rPr>
                <w:alias w:val="#Nav: /Header/WorkDescriptionLines/WorkDescriptionLine"/>
                <w:tag w:val="#Nav: Standard_Sales_Invoice/1306"/>
                <w:id w:val="-297763334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449FD958-388F-4BB5-BF33-B32A63E27B5D}"/>
                <w:text/>
              </w:sdtPr>
              <w:sdtContent>
                <w:p w:rsidR="00D54DEE" w:rsidP="00FD2E35" w:rsidRDefault="001A63CC" w14:paraId="09081B0D" w14:textId="77777777">
                  <w:pPr>
                    <w:pStyle w:val="GroupSeparation"/>
                  </w:pPr>
                  <w:r w:rsidRPr="005B41A2">
                    <w:rPr>
                      <w:rFonts w:ascii="Segoe UI" w:hAnsi="Segoe UI" w:cs="Segoe UI"/>
                      <w:sz w:val="20"/>
                      <w:szCs w:val="20"/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2848A5" w:rsidR="003C4ED3" w:rsidP="000A2D83" w:rsidRDefault="003C4ED3" w14:paraId="17026EAF" w14:textId="77777777">
      <w:pPr>
        <w:pStyle w:val="SubGroupSeparation"/>
        <w:spacing w:after="96" w:afterLines="40" w:line="240" w:lineRule="auto"/>
      </w:pPr>
    </w:p>
    <w:sdt>
      <w:sdtPr>
        <w:rPr>
          <w:rFonts w:eastAsia="Calibri" w:cs="Times New Roman" w:asciiTheme="majorHAnsi" w:hAnsiTheme="majorHAnsi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449FD958-388F-4BB5-BF33-B32A63E27B5D}"/>
        <w15:repeatingSection/>
      </w:sdtPr>
      <w:sdtEndPr>
        <w:rPr>
          <w:rFonts w:ascii="Calibri" w:hAnsi="Calibri"/>
          <w:color w:val="auto"/>
          <w:sz w:val="20"/>
          <w:szCs w:val="20"/>
        </w:rPr>
      </w:sdtEndPr>
      <w:sdtContent>
        <w:sdt>
          <w:sdtPr>
            <w:rPr>
              <w:rFonts w:eastAsia="Calibri" w:cs="Times New Roman" w:asciiTheme="majorHAnsi" w:hAnsiTheme="majorHAnsi"/>
              <w:color w:val="0070C0"/>
              <w:szCs w:val="16"/>
              <w:u w:val="single"/>
            </w:rPr>
            <w:id w:val="-2112965349"/>
            <w:placeholder>
              <w:docPart w:val="721F3943A5B8465FAC25A9402C25ED8E"/>
            </w:placeholder>
            <w15:repeatingSectionItem/>
          </w:sdtPr>
          <w:sdtEndPr>
            <w:rPr>
              <w:rFonts w:ascii="Calibri" w:hAnsi="Calibri"/>
              <w:color w:val="auto"/>
              <w:sz w:val="20"/>
              <w:szCs w:val="20"/>
            </w:rPr>
          </w:sdtEndPr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449FD958-388F-4BB5-BF33-B32A63E27B5D}"/>
                <w:picture/>
              </w:sdtPr>
              <w:sdtContent>
                <w:p w:rsidR="00A97B8A" w:rsidP="00FD2E35" w:rsidRDefault="00A97B8A" w14:paraId="535CE273" w14:textId="77777777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1DA828D5" wp14:editId="57332CFF">
                        <wp:extent cx="1079482" cy="1080000"/>
                        <wp:effectExtent l="0" t="0" r="6985" b="635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-26" b="-2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805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rPr>
                  <w:rFonts w:asciiTheme="minorHAnsi" w:hAnsiTheme="minorHAnsi" w:eastAsiaTheme="minorHAnsi" w:cstheme="minorBidi"/>
                  <w:color w:val="auto"/>
                  <w:sz w:val="20"/>
                  <w:szCs w:val="20"/>
                  <w:u w:val="none"/>
                </w:rPr>
                <w:alias w:val="#Nav: /Header/PaymentReportingArgument/PaymentServiceText_Url"/>
                <w:tag w:val="#Nav: Standard_Sales_Invoice/1306"/>
                <w:id w:val="1283080237"/>
                <w:placeholder>
                  <w:docPart w:val="2CB5C3ECB74C49BEABB9012E4274CA6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449FD958-388F-4BB5-BF33-B32A63E27B5D}"/>
                <w:text/>
              </w:sdtPr>
              <w:sdtContent>
                <w:p w:rsidR="00A97B8A" w:rsidP="00FD2E35" w:rsidRDefault="00A97B8A" w14:paraId="2D683C6E" w14:textId="77777777">
                  <w:pPr>
                    <w:pStyle w:val="Style1"/>
                    <w:rPr>
                      <w:rFonts w:asciiTheme="minorHAnsi" w:hAnsiTheme="minorHAnsi" w:eastAsiaTheme="minorEastAsia" w:cstheme="minorBidi"/>
                      <w:color w:val="auto"/>
                      <w:sz w:val="20"/>
                      <w:szCs w:val="20"/>
                      <w:u w:val="none"/>
                    </w:rPr>
                  </w:pPr>
                  <w:proofErr w:type="spellStart"/>
                  <w:r w:rsidRPr="005A2FAF">
                    <w:rPr>
                      <w:rFonts w:asciiTheme="minorHAnsi" w:hAnsiTheme="minorHAnsi" w:eastAsiaTheme="minorHAnsi" w:cstheme="minorBidi"/>
                      <w:color w:val="auto"/>
                      <w:sz w:val="20"/>
                      <w:szCs w:val="20"/>
                      <w:u w:val="none"/>
                    </w:rPr>
                    <w:t>PaymentServiceText_Url</w:t>
                  </w:r>
                  <w:proofErr w:type="spellEnd"/>
                </w:p>
              </w:sdtContent>
            </w:sdt>
          </w:sdtContent>
        </w:sdt>
      </w:sdtContent>
    </w:sdt>
    <w:p w:rsidRPr="005A2FAF" w:rsidR="002848A5" w:rsidP="00B33B68" w:rsidRDefault="002848A5" w14:paraId="12E31BF5" w14:textId="77777777">
      <w:pPr>
        <w:pStyle w:val="Style1"/>
        <w:rPr>
          <w:color w:val="auto"/>
          <w:sz w:val="20"/>
          <w:szCs w:val="20"/>
        </w:rPr>
      </w:pPr>
    </w:p>
    <w:p w:rsidR="008166C0" w:rsidP="008166C0" w:rsidRDefault="008166C0" w14:paraId="2DB4513C" w14:textId="77777777">
      <w:pPr>
        <w:pStyle w:val="SubGroupSeparation"/>
      </w:pPr>
    </w:p>
    <w:p w:rsidR="008166C0" w:rsidP="00FF5235" w:rsidRDefault="008166C0" w14:paraId="799D2C5B" w14:textId="77777777">
      <w:pPr>
        <w:spacing w:before="60" w:after="60"/>
        <w:ind w:right="144"/>
      </w:pPr>
    </w:p>
    <w:sectPr w:rsidR="008166C0" w:rsidSect="0055738E">
      <w:headerReference w:type="default" r:id="rId10"/>
      <w:footerReference w:type="default" r:id="rId11"/>
      <w:footerReference w:type="first" r:id="rId12"/>
      <w:pgSz w:w="11906" w:h="16838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03AE6" w:rsidP="00E40C63" w:rsidRDefault="00403AE6" w14:paraId="514F17BD" w14:textId="77777777">
      <w:pPr>
        <w:spacing w:after="0"/>
      </w:pPr>
      <w:r>
        <w:separator/>
      </w:r>
    </w:p>
  </w:endnote>
  <w:endnote w:type="continuationSeparator" w:id="0">
    <w:p w:rsidR="00403AE6" w:rsidP="00E40C63" w:rsidRDefault="00403AE6" w14:paraId="7D881EF0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5"/>
    </w:tblGrid>
    <w:tr w:rsidRPr="00982950" w:rsidR="001D1CE2" w:rsidTr="00C43401" w14:paraId="177484C9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4"/>
          </w:tblGrid>
          <w:tr w:rsidR="00C43401" w:rsidTr="00C43401" w14:paraId="7236A1E3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449FD958-388F-4BB5-BF33-B32A63E27B5D}"/>
                <w:text/>
              </w:sdtPr>
              <w:sdtContent>
                <w:tc>
                  <w:tcPr>
                    <w:tcW w:w="5000" w:type="pct"/>
                  </w:tcPr>
                  <w:p w:rsidR="00C43401" w:rsidP="0090637C" w:rsidRDefault="00C43401" w14:paraId="36BFAC02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34ED8783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6C16BE7A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4996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3545"/>
      <w:gridCol w:w="2125"/>
      <w:gridCol w:w="1978"/>
      <w:gridCol w:w="2549"/>
    </w:tblGrid>
    <w:tr w:rsidR="0023400D" w:rsidTr="004763E0" w14:paraId="2600AD72" w14:textId="77777777"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alias w:val="#Nav: /Header/CompanyBankName_Lbl"/>
          <w:tag w:val="#Nav: Standard_Sales_Invoice/1306"/>
          <w:id w:val="162172673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Name_Lbl[1]" w:storeItemID="{449FD958-388F-4BB5-BF33-B32A63E27B5D}"/>
          <w:text/>
        </w:sdtPr>
        <w:sdtContent>
          <w:tc>
            <w:tcPr>
              <w:tcW w:w="1738" w:type="pct"/>
            </w:tcPr>
            <w:p w:rsidRPr="003260F6" w:rsidR="0023400D" w:rsidP="00C43401" w:rsidRDefault="00922B1D" w14:paraId="0094E75E" w14:textId="77777777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CompanyBankName_Lbl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  <w:lang w:val="da-DK"/>
          </w:rPr>
          <w:alias w:val="#Nav: /Header/CompanyBankBranchNo_Lbl"/>
          <w:tag w:val="#Nav: Standard_Sales_Invoice/1306"/>
          <w:id w:val="-303618989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BranchNo_Lbl[1]" w:storeItemID="{449FD958-388F-4BB5-BF33-B32A63E27B5D}"/>
          <w:text/>
        </w:sdtPr>
        <w:sdtContent>
          <w:tc>
            <w:tcPr>
              <w:tcW w:w="1042" w:type="pct"/>
            </w:tcPr>
            <w:p w:rsidRPr="003260F6" w:rsidR="0023400D" w:rsidP="00C43401" w:rsidRDefault="00922B1D" w14:paraId="6B7CAE41" w14:textId="77777777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CompanyBankBranchNo_Lbl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alias w:val="#Nav: /Header/CompanyBankAccountNo_Lbl"/>
          <w:tag w:val="#Nav: Standard_Sales_Invoice/1306"/>
          <w:id w:val="-1145497313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AccountNo_Lbl[1]" w:storeItemID="{449FD958-388F-4BB5-BF33-B32A63E27B5D}"/>
          <w:text/>
        </w:sdtPr>
        <w:sdtContent>
          <w:tc>
            <w:tcPr>
              <w:tcW w:w="970" w:type="pct"/>
              <w:tcMar>
                <w:right w:w="0" w:type="dxa"/>
              </w:tcMar>
            </w:tcPr>
            <w:p w:rsidRPr="003260F6" w:rsidR="0023400D" w:rsidP="00C43401" w:rsidRDefault="00922B1D" w14:paraId="2935DACB" w14:textId="77777777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CompanyBankAccountNo_Lbl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id w:val="883304529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_Lbl[1]" w:storeItemID="{449FD958-388F-4BB5-BF33-B32A63E27B5D}" w16sdtdh:storeItemChecksum="pfUXVw=="/>
        </w:sdtPr>
        <w:sdtContent>
          <w:tc>
            <w:tcPr>
              <w:tcW w:w="1250" w:type="pct"/>
            </w:tcPr>
            <w:p w:rsidRPr="003260F6" w:rsidR="0023400D" w:rsidP="00C43401" w:rsidRDefault="00FD2E35" w14:paraId="12176169" w14:textId="77777777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proofErr w:type="spellStart"/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  <w:t>CompanyVATRegNo_Lbl</w:t>
              </w:r>
              <w:proofErr w:type="spellEnd"/>
            </w:p>
          </w:tc>
        </w:sdtContent>
      </w:sdt>
    </w:tr>
    <w:tr w:rsidRPr="00F83594" w:rsidR="0023400D" w:rsidTr="004763E0" w14:paraId="5DA9E08C" w14:textId="77777777">
      <w:sdt>
        <w:sdtPr>
          <w:rPr>
            <w:rFonts w:cstheme="minorHAnsi"/>
            <w:sz w:val="20"/>
            <w:szCs w:val="20"/>
          </w:rPr>
          <w:alias w:val="#Nav: /Header/CompanyBankName"/>
          <w:tag w:val="#Nav: Standard_Sales_Invoice/1306"/>
          <w:id w:val="212865829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Name[1]" w:storeItemID="{449FD958-388F-4BB5-BF33-B32A63E27B5D}"/>
          <w:text/>
        </w:sdtPr>
        <w:sdtContent>
          <w:tc>
            <w:tcPr>
              <w:tcW w:w="1738" w:type="pct"/>
            </w:tcPr>
            <w:p w:rsidRPr="005A2FAF" w:rsidR="0023400D" w:rsidP="00C43401" w:rsidRDefault="00922B1D" w14:paraId="030AC004" w14:textId="77777777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CompanyBankName</w:t>
              </w:r>
            </w:p>
          </w:tc>
        </w:sdtContent>
      </w:sdt>
      <w:sdt>
        <w:sdtPr>
          <w:rPr>
            <w:rFonts w:cstheme="minorHAnsi"/>
            <w:sz w:val="20"/>
            <w:szCs w:val="20"/>
            <w:lang w:val="da-DK"/>
          </w:rPr>
          <w:alias w:val="#Nav: /Header/CompanyBankBranchNo"/>
          <w:tag w:val="#Nav: Standard_Sales_Invoice/1306"/>
          <w:id w:val="-1001884951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BranchNo[1]" w:storeItemID="{449FD958-388F-4BB5-BF33-B32A63E27B5D}"/>
          <w:text/>
        </w:sdtPr>
        <w:sdtContent>
          <w:tc>
            <w:tcPr>
              <w:tcW w:w="1042" w:type="pct"/>
            </w:tcPr>
            <w:p w:rsidRPr="005A2FAF" w:rsidR="0023400D" w:rsidP="00C43401" w:rsidRDefault="00922B1D" w14:paraId="4E750583" w14:textId="77777777">
              <w:pPr>
                <w:rPr>
                  <w:rFonts w:cstheme="minorHAnsi"/>
                  <w:sz w:val="20"/>
                  <w:szCs w:val="20"/>
                  <w:lang w:val="da-DK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CompanyBankBranchNo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alias w:val="#Nav: /Header/CompanyBankAccountNo"/>
          <w:tag w:val="#Nav: Standard_Sales_Invoice/1306"/>
          <w:id w:val="413605402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CompanyBankAccountNo[1]" w:storeItemID="{449FD958-388F-4BB5-BF33-B32A63E27B5D}"/>
          <w:text/>
        </w:sdtPr>
        <w:sdtContent>
          <w:tc>
            <w:tcPr>
              <w:tcW w:w="970" w:type="pct"/>
              <w:tcMar>
                <w:right w:w="0" w:type="dxa"/>
              </w:tcMar>
            </w:tcPr>
            <w:p w:rsidRPr="005A2FAF" w:rsidR="0023400D" w:rsidP="00C43401" w:rsidRDefault="00922B1D" w14:paraId="7A6144EF" w14:textId="77777777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CompanyBankAccountNo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id w:val="2043394005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[1]" w:storeItemID="{449FD958-388F-4BB5-BF33-B32A63E27B5D}" w16sdtdh:storeItemChecksum="pfUXVw=="/>
        </w:sdtPr>
        <w:sdtContent>
          <w:tc>
            <w:tcPr>
              <w:tcW w:w="1250" w:type="pct"/>
            </w:tcPr>
            <w:p w:rsidRPr="005A2FAF" w:rsidR="0023400D" w:rsidP="00C43401" w:rsidRDefault="00FD2E35" w14:paraId="009E8D93" w14:textId="77777777">
              <w:pPr>
                <w:rPr>
                  <w:rFonts w:cstheme="minorHAnsi"/>
                  <w:sz w:val="20"/>
                  <w:szCs w:val="20"/>
                </w:rPr>
              </w:pPr>
              <w:proofErr w:type="spellStart"/>
              <w:r>
                <w:rPr>
                  <w:rFonts w:cstheme="minorHAnsi"/>
                  <w:sz w:val="20"/>
                  <w:szCs w:val="20"/>
                </w:rPr>
                <w:t>CompanyVATRegNo</w:t>
              </w:r>
              <w:proofErr w:type="spellEnd"/>
            </w:p>
          </w:tc>
        </w:sdtContent>
      </w:sdt>
    </w:tr>
  </w:tbl>
  <w:p w:rsidRPr="005C497A" w:rsidR="00C43401" w:rsidRDefault="00C43401" w14:paraId="591831C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03AE6" w:rsidP="00E40C63" w:rsidRDefault="00403AE6" w14:paraId="4A7E740F" w14:textId="77777777">
      <w:pPr>
        <w:spacing w:after="0"/>
      </w:pPr>
      <w:r>
        <w:separator/>
      </w:r>
    </w:p>
  </w:footnote>
  <w:footnote w:type="continuationSeparator" w:id="0">
    <w:p w:rsidR="00403AE6" w:rsidP="00E40C63" w:rsidRDefault="00403AE6" w14:paraId="13A70101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8"/>
      <w:gridCol w:w="4227"/>
    </w:tblGrid>
    <w:tr w:rsidR="00C43401" w:rsidTr="00772EA7" w14:paraId="3FF0B2FF" w14:textId="77777777">
      <w:tc>
        <w:tcPr>
          <w:tcW w:w="2929" w:type="pct"/>
        </w:tcPr>
        <w:p w:rsidRPr="00C43401" w:rsidR="00C43401" w:rsidP="00C43401" w:rsidRDefault="00000000" w14:paraId="5BFA9E2A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449FD958-388F-4BB5-BF33-B32A63E27B5D}"/>
              <w:text/>
            </w:sdt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449FD958-388F-4BB5-BF33-B32A63E27B5D}"/>
              <w:text/>
            </w:sdtPr>
            <w:sdtContent>
              <w:proofErr w:type="spellStart"/>
              <w:r w:rsidR="001D2965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449FD958-388F-4BB5-BF33-B32A63E27B5D}"/>
            <w:text/>
          </w:sdtPr>
          <w:sdtContent>
            <w:p w:rsidR="00C43401" w:rsidP="00C43401" w:rsidRDefault="00C43401" w14:paraId="38928E05" w14:textId="77777777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000000" w14:paraId="695F2AB5" w14:textId="77777777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449FD958-388F-4BB5-BF33-B32A63E27B5D}"/>
              <w:text/>
            </w:sdtPr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53AB2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53AB2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02F65A3E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0FBC81" w14:textId="77777777">
    <w:pPr>
      <w:pStyle w:val="Header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5C5C"/>
    <w:rsid w:val="000314D6"/>
    <w:rsid w:val="00032E69"/>
    <w:rsid w:val="000357EB"/>
    <w:rsid w:val="00037882"/>
    <w:rsid w:val="00047143"/>
    <w:rsid w:val="00063F20"/>
    <w:rsid w:val="00066F99"/>
    <w:rsid w:val="000675B3"/>
    <w:rsid w:val="00070EE8"/>
    <w:rsid w:val="00074151"/>
    <w:rsid w:val="000844A3"/>
    <w:rsid w:val="000A2D83"/>
    <w:rsid w:val="000A665A"/>
    <w:rsid w:val="000D228E"/>
    <w:rsid w:val="000D537A"/>
    <w:rsid w:val="000D5A6D"/>
    <w:rsid w:val="000E071F"/>
    <w:rsid w:val="00103846"/>
    <w:rsid w:val="00107E39"/>
    <w:rsid w:val="0011793B"/>
    <w:rsid w:val="00122441"/>
    <w:rsid w:val="00123A7D"/>
    <w:rsid w:val="00126D5A"/>
    <w:rsid w:val="00130677"/>
    <w:rsid w:val="00134A71"/>
    <w:rsid w:val="00151C73"/>
    <w:rsid w:val="00160832"/>
    <w:rsid w:val="001616DC"/>
    <w:rsid w:val="001621D9"/>
    <w:rsid w:val="00177B82"/>
    <w:rsid w:val="00193DE5"/>
    <w:rsid w:val="0019543A"/>
    <w:rsid w:val="00195AC3"/>
    <w:rsid w:val="001A63CC"/>
    <w:rsid w:val="001B793C"/>
    <w:rsid w:val="001D1CE2"/>
    <w:rsid w:val="001D2965"/>
    <w:rsid w:val="001D6807"/>
    <w:rsid w:val="001E3C59"/>
    <w:rsid w:val="001F101C"/>
    <w:rsid w:val="001F1FAA"/>
    <w:rsid w:val="001F7B9D"/>
    <w:rsid w:val="00200316"/>
    <w:rsid w:val="0020108A"/>
    <w:rsid w:val="00216A16"/>
    <w:rsid w:val="0022414A"/>
    <w:rsid w:val="00227BDC"/>
    <w:rsid w:val="0023400D"/>
    <w:rsid w:val="00235CA0"/>
    <w:rsid w:val="00236BD5"/>
    <w:rsid w:val="00245B0E"/>
    <w:rsid w:val="00251FA8"/>
    <w:rsid w:val="00261876"/>
    <w:rsid w:val="0026269B"/>
    <w:rsid w:val="00264D8D"/>
    <w:rsid w:val="002653C3"/>
    <w:rsid w:val="002669DB"/>
    <w:rsid w:val="00273BA9"/>
    <w:rsid w:val="00283270"/>
    <w:rsid w:val="002848A5"/>
    <w:rsid w:val="0029628E"/>
    <w:rsid w:val="002A29DF"/>
    <w:rsid w:val="002A37A1"/>
    <w:rsid w:val="002A382C"/>
    <w:rsid w:val="002B6B46"/>
    <w:rsid w:val="002B7F36"/>
    <w:rsid w:val="002C7384"/>
    <w:rsid w:val="002E2A56"/>
    <w:rsid w:val="002E7F9A"/>
    <w:rsid w:val="002F42BD"/>
    <w:rsid w:val="00304C33"/>
    <w:rsid w:val="00316C60"/>
    <w:rsid w:val="003260F6"/>
    <w:rsid w:val="003312E9"/>
    <w:rsid w:val="00335150"/>
    <w:rsid w:val="0033761E"/>
    <w:rsid w:val="00337723"/>
    <w:rsid w:val="00341222"/>
    <w:rsid w:val="00341E83"/>
    <w:rsid w:val="00346B21"/>
    <w:rsid w:val="00355E20"/>
    <w:rsid w:val="00364529"/>
    <w:rsid w:val="00364FD7"/>
    <w:rsid w:val="00374316"/>
    <w:rsid w:val="00375035"/>
    <w:rsid w:val="00381659"/>
    <w:rsid w:val="0038349C"/>
    <w:rsid w:val="0038633D"/>
    <w:rsid w:val="00390535"/>
    <w:rsid w:val="00393BE1"/>
    <w:rsid w:val="00394029"/>
    <w:rsid w:val="003A0907"/>
    <w:rsid w:val="003A0E92"/>
    <w:rsid w:val="003A31D7"/>
    <w:rsid w:val="003A7E69"/>
    <w:rsid w:val="003B1D59"/>
    <w:rsid w:val="003B344A"/>
    <w:rsid w:val="003B4DE8"/>
    <w:rsid w:val="003C1AC6"/>
    <w:rsid w:val="003C2C96"/>
    <w:rsid w:val="003C4ED3"/>
    <w:rsid w:val="003D120B"/>
    <w:rsid w:val="003D4B80"/>
    <w:rsid w:val="003E2178"/>
    <w:rsid w:val="003F77E2"/>
    <w:rsid w:val="00403AE6"/>
    <w:rsid w:val="0040698F"/>
    <w:rsid w:val="0041602B"/>
    <w:rsid w:val="0041708A"/>
    <w:rsid w:val="004251CE"/>
    <w:rsid w:val="0043655A"/>
    <w:rsid w:val="00442833"/>
    <w:rsid w:val="00444563"/>
    <w:rsid w:val="00447486"/>
    <w:rsid w:val="00451877"/>
    <w:rsid w:val="00451D06"/>
    <w:rsid w:val="0046083A"/>
    <w:rsid w:val="0047382C"/>
    <w:rsid w:val="004763E0"/>
    <w:rsid w:val="0048687D"/>
    <w:rsid w:val="00492354"/>
    <w:rsid w:val="004A4D71"/>
    <w:rsid w:val="004B22F6"/>
    <w:rsid w:val="004B3E55"/>
    <w:rsid w:val="004B47ED"/>
    <w:rsid w:val="004B6FE5"/>
    <w:rsid w:val="004C32D6"/>
    <w:rsid w:val="004C60A5"/>
    <w:rsid w:val="004D3B0A"/>
    <w:rsid w:val="004E006E"/>
    <w:rsid w:val="004F2432"/>
    <w:rsid w:val="004F4682"/>
    <w:rsid w:val="0050342F"/>
    <w:rsid w:val="0051660C"/>
    <w:rsid w:val="00524711"/>
    <w:rsid w:val="00524FE6"/>
    <w:rsid w:val="0053573B"/>
    <w:rsid w:val="00543913"/>
    <w:rsid w:val="00546672"/>
    <w:rsid w:val="00552846"/>
    <w:rsid w:val="0055738E"/>
    <w:rsid w:val="00563DCD"/>
    <w:rsid w:val="00571E70"/>
    <w:rsid w:val="00572373"/>
    <w:rsid w:val="00572B65"/>
    <w:rsid w:val="005731CF"/>
    <w:rsid w:val="00581EF8"/>
    <w:rsid w:val="00583B97"/>
    <w:rsid w:val="00587157"/>
    <w:rsid w:val="0059110D"/>
    <w:rsid w:val="00592D3C"/>
    <w:rsid w:val="00595F7F"/>
    <w:rsid w:val="005963DE"/>
    <w:rsid w:val="00597124"/>
    <w:rsid w:val="0059739C"/>
    <w:rsid w:val="005A0994"/>
    <w:rsid w:val="005A2CF5"/>
    <w:rsid w:val="005A2FAF"/>
    <w:rsid w:val="005A4BD1"/>
    <w:rsid w:val="005B247B"/>
    <w:rsid w:val="005B3676"/>
    <w:rsid w:val="005B41A2"/>
    <w:rsid w:val="005C497A"/>
    <w:rsid w:val="005D1B96"/>
    <w:rsid w:val="005E5022"/>
    <w:rsid w:val="005F14C5"/>
    <w:rsid w:val="005F2559"/>
    <w:rsid w:val="005F5EC9"/>
    <w:rsid w:val="005F6041"/>
    <w:rsid w:val="005F6BCC"/>
    <w:rsid w:val="0060202A"/>
    <w:rsid w:val="00610A30"/>
    <w:rsid w:val="00612ABF"/>
    <w:rsid w:val="006130B3"/>
    <w:rsid w:val="006245DA"/>
    <w:rsid w:val="00641A26"/>
    <w:rsid w:val="006433EE"/>
    <w:rsid w:val="00653AB2"/>
    <w:rsid w:val="0067225B"/>
    <w:rsid w:val="0067403D"/>
    <w:rsid w:val="00677AD5"/>
    <w:rsid w:val="006800CE"/>
    <w:rsid w:val="0068273F"/>
    <w:rsid w:val="00682832"/>
    <w:rsid w:val="00683CCE"/>
    <w:rsid w:val="00684EEB"/>
    <w:rsid w:val="006907F2"/>
    <w:rsid w:val="00691708"/>
    <w:rsid w:val="006955C1"/>
    <w:rsid w:val="006A130F"/>
    <w:rsid w:val="006A2A7B"/>
    <w:rsid w:val="006B0504"/>
    <w:rsid w:val="006B2F4E"/>
    <w:rsid w:val="006B7EAD"/>
    <w:rsid w:val="006C30D9"/>
    <w:rsid w:val="006C4581"/>
    <w:rsid w:val="006D4464"/>
    <w:rsid w:val="006D4B90"/>
    <w:rsid w:val="006D64AE"/>
    <w:rsid w:val="006F2626"/>
    <w:rsid w:val="00702AAD"/>
    <w:rsid w:val="007057CA"/>
    <w:rsid w:val="007107F8"/>
    <w:rsid w:val="0071439C"/>
    <w:rsid w:val="00716E24"/>
    <w:rsid w:val="007200AD"/>
    <w:rsid w:val="00731217"/>
    <w:rsid w:val="00731840"/>
    <w:rsid w:val="00735EC6"/>
    <w:rsid w:val="00741F6B"/>
    <w:rsid w:val="00746740"/>
    <w:rsid w:val="007532CB"/>
    <w:rsid w:val="007537BA"/>
    <w:rsid w:val="00760FA8"/>
    <w:rsid w:val="00765190"/>
    <w:rsid w:val="00766078"/>
    <w:rsid w:val="0077236B"/>
    <w:rsid w:val="007773B8"/>
    <w:rsid w:val="00777632"/>
    <w:rsid w:val="00777ADC"/>
    <w:rsid w:val="00797305"/>
    <w:rsid w:val="007A0A2F"/>
    <w:rsid w:val="007A3649"/>
    <w:rsid w:val="007B235B"/>
    <w:rsid w:val="007B3609"/>
    <w:rsid w:val="007C71CD"/>
    <w:rsid w:val="007D6516"/>
    <w:rsid w:val="007E323C"/>
    <w:rsid w:val="007E4BFF"/>
    <w:rsid w:val="007F0817"/>
    <w:rsid w:val="007F505E"/>
    <w:rsid w:val="00802B5B"/>
    <w:rsid w:val="00807754"/>
    <w:rsid w:val="008157A5"/>
    <w:rsid w:val="008158B0"/>
    <w:rsid w:val="00815D27"/>
    <w:rsid w:val="008166C0"/>
    <w:rsid w:val="00817EE6"/>
    <w:rsid w:val="00820262"/>
    <w:rsid w:val="00836184"/>
    <w:rsid w:val="00843DFA"/>
    <w:rsid w:val="00844D12"/>
    <w:rsid w:val="00845DAF"/>
    <w:rsid w:val="00845E08"/>
    <w:rsid w:val="008533EF"/>
    <w:rsid w:val="00854DDE"/>
    <w:rsid w:val="008562DD"/>
    <w:rsid w:val="00856BBF"/>
    <w:rsid w:val="00860ECE"/>
    <w:rsid w:val="00871B1C"/>
    <w:rsid w:val="00877365"/>
    <w:rsid w:val="00877E93"/>
    <w:rsid w:val="008972AA"/>
    <w:rsid w:val="008A3457"/>
    <w:rsid w:val="008A4D6C"/>
    <w:rsid w:val="008B6890"/>
    <w:rsid w:val="008B6A7B"/>
    <w:rsid w:val="008C2393"/>
    <w:rsid w:val="008C3901"/>
    <w:rsid w:val="008D7475"/>
    <w:rsid w:val="008E766D"/>
    <w:rsid w:val="008F0A38"/>
    <w:rsid w:val="0090637C"/>
    <w:rsid w:val="009072D1"/>
    <w:rsid w:val="00907ECA"/>
    <w:rsid w:val="00912C61"/>
    <w:rsid w:val="00922B1D"/>
    <w:rsid w:val="0092542A"/>
    <w:rsid w:val="00933DB5"/>
    <w:rsid w:val="00934610"/>
    <w:rsid w:val="00940735"/>
    <w:rsid w:val="00943A17"/>
    <w:rsid w:val="009453BC"/>
    <w:rsid w:val="00947B95"/>
    <w:rsid w:val="00954C6C"/>
    <w:rsid w:val="00962B71"/>
    <w:rsid w:val="00966D04"/>
    <w:rsid w:val="00982950"/>
    <w:rsid w:val="00991278"/>
    <w:rsid w:val="0099175E"/>
    <w:rsid w:val="009930BD"/>
    <w:rsid w:val="009943A4"/>
    <w:rsid w:val="00997858"/>
    <w:rsid w:val="009A071B"/>
    <w:rsid w:val="009A16F6"/>
    <w:rsid w:val="009B485A"/>
    <w:rsid w:val="009B79E5"/>
    <w:rsid w:val="009D29F0"/>
    <w:rsid w:val="009D508B"/>
    <w:rsid w:val="009D6FE7"/>
    <w:rsid w:val="009D74C0"/>
    <w:rsid w:val="009E16EA"/>
    <w:rsid w:val="009E251E"/>
    <w:rsid w:val="009E3855"/>
    <w:rsid w:val="009F21B5"/>
    <w:rsid w:val="00A00B95"/>
    <w:rsid w:val="00A01AB9"/>
    <w:rsid w:val="00A048EC"/>
    <w:rsid w:val="00A132E3"/>
    <w:rsid w:val="00A30C38"/>
    <w:rsid w:val="00A3773A"/>
    <w:rsid w:val="00A42BE5"/>
    <w:rsid w:val="00A54A4D"/>
    <w:rsid w:val="00A57FD1"/>
    <w:rsid w:val="00A76F36"/>
    <w:rsid w:val="00A773DB"/>
    <w:rsid w:val="00A9010E"/>
    <w:rsid w:val="00A92EBA"/>
    <w:rsid w:val="00A940EF"/>
    <w:rsid w:val="00A9726D"/>
    <w:rsid w:val="00A97B8A"/>
    <w:rsid w:val="00AA59F5"/>
    <w:rsid w:val="00AB0297"/>
    <w:rsid w:val="00AB47BE"/>
    <w:rsid w:val="00AB4E3C"/>
    <w:rsid w:val="00AD1D9E"/>
    <w:rsid w:val="00AE5590"/>
    <w:rsid w:val="00AE6131"/>
    <w:rsid w:val="00AF1EDD"/>
    <w:rsid w:val="00AF4452"/>
    <w:rsid w:val="00B01DA6"/>
    <w:rsid w:val="00B10D67"/>
    <w:rsid w:val="00B1593F"/>
    <w:rsid w:val="00B22FDE"/>
    <w:rsid w:val="00B25A22"/>
    <w:rsid w:val="00B32D4B"/>
    <w:rsid w:val="00B33B68"/>
    <w:rsid w:val="00B402B9"/>
    <w:rsid w:val="00B437D5"/>
    <w:rsid w:val="00B53D5E"/>
    <w:rsid w:val="00B57659"/>
    <w:rsid w:val="00B60D54"/>
    <w:rsid w:val="00B8041E"/>
    <w:rsid w:val="00B8205C"/>
    <w:rsid w:val="00B86BCD"/>
    <w:rsid w:val="00B86E6F"/>
    <w:rsid w:val="00B91CA1"/>
    <w:rsid w:val="00B92F96"/>
    <w:rsid w:val="00B96060"/>
    <w:rsid w:val="00BA7E80"/>
    <w:rsid w:val="00BB2438"/>
    <w:rsid w:val="00BB7320"/>
    <w:rsid w:val="00BC1D68"/>
    <w:rsid w:val="00BC232B"/>
    <w:rsid w:val="00BC2E22"/>
    <w:rsid w:val="00BD2533"/>
    <w:rsid w:val="00BD35AE"/>
    <w:rsid w:val="00BE5952"/>
    <w:rsid w:val="00BE6BE6"/>
    <w:rsid w:val="00BF0F10"/>
    <w:rsid w:val="00C14376"/>
    <w:rsid w:val="00C25361"/>
    <w:rsid w:val="00C27C1A"/>
    <w:rsid w:val="00C34D11"/>
    <w:rsid w:val="00C35AB3"/>
    <w:rsid w:val="00C36F18"/>
    <w:rsid w:val="00C37817"/>
    <w:rsid w:val="00C40BE4"/>
    <w:rsid w:val="00C41DE3"/>
    <w:rsid w:val="00C43401"/>
    <w:rsid w:val="00C448D1"/>
    <w:rsid w:val="00C470EC"/>
    <w:rsid w:val="00C47206"/>
    <w:rsid w:val="00C64219"/>
    <w:rsid w:val="00C70685"/>
    <w:rsid w:val="00C754E4"/>
    <w:rsid w:val="00C96149"/>
    <w:rsid w:val="00CA1259"/>
    <w:rsid w:val="00CA4E0D"/>
    <w:rsid w:val="00CA6394"/>
    <w:rsid w:val="00CA6666"/>
    <w:rsid w:val="00CB70AD"/>
    <w:rsid w:val="00CC0844"/>
    <w:rsid w:val="00CC289D"/>
    <w:rsid w:val="00CD0D35"/>
    <w:rsid w:val="00CD1B92"/>
    <w:rsid w:val="00CD7E5C"/>
    <w:rsid w:val="00CE5ADF"/>
    <w:rsid w:val="00CF5F27"/>
    <w:rsid w:val="00D06263"/>
    <w:rsid w:val="00D21D63"/>
    <w:rsid w:val="00D22638"/>
    <w:rsid w:val="00D235D0"/>
    <w:rsid w:val="00D267CC"/>
    <w:rsid w:val="00D30130"/>
    <w:rsid w:val="00D31EB2"/>
    <w:rsid w:val="00D40A70"/>
    <w:rsid w:val="00D41DC8"/>
    <w:rsid w:val="00D47B7B"/>
    <w:rsid w:val="00D52551"/>
    <w:rsid w:val="00D52B82"/>
    <w:rsid w:val="00D53B6F"/>
    <w:rsid w:val="00D54A61"/>
    <w:rsid w:val="00D54DEE"/>
    <w:rsid w:val="00D568E3"/>
    <w:rsid w:val="00D6006D"/>
    <w:rsid w:val="00D6071C"/>
    <w:rsid w:val="00D72A07"/>
    <w:rsid w:val="00D72E02"/>
    <w:rsid w:val="00D754C6"/>
    <w:rsid w:val="00D75AAF"/>
    <w:rsid w:val="00DA0F11"/>
    <w:rsid w:val="00DA1CFC"/>
    <w:rsid w:val="00DA2E06"/>
    <w:rsid w:val="00DA38F1"/>
    <w:rsid w:val="00DA580A"/>
    <w:rsid w:val="00DB2F98"/>
    <w:rsid w:val="00DB3747"/>
    <w:rsid w:val="00DB4B5B"/>
    <w:rsid w:val="00DC306F"/>
    <w:rsid w:val="00DC7132"/>
    <w:rsid w:val="00DD708C"/>
    <w:rsid w:val="00DE2DFF"/>
    <w:rsid w:val="00DE3BB2"/>
    <w:rsid w:val="00DE531F"/>
    <w:rsid w:val="00DF30F1"/>
    <w:rsid w:val="00DF7640"/>
    <w:rsid w:val="00E044F1"/>
    <w:rsid w:val="00E111C4"/>
    <w:rsid w:val="00E11F42"/>
    <w:rsid w:val="00E15258"/>
    <w:rsid w:val="00E21ED9"/>
    <w:rsid w:val="00E22B7E"/>
    <w:rsid w:val="00E375BC"/>
    <w:rsid w:val="00E40C63"/>
    <w:rsid w:val="00E41182"/>
    <w:rsid w:val="00E4361D"/>
    <w:rsid w:val="00E470F6"/>
    <w:rsid w:val="00E53A6E"/>
    <w:rsid w:val="00E54F17"/>
    <w:rsid w:val="00E65451"/>
    <w:rsid w:val="00E67097"/>
    <w:rsid w:val="00E676EF"/>
    <w:rsid w:val="00E73173"/>
    <w:rsid w:val="00E902EA"/>
    <w:rsid w:val="00E96A2B"/>
    <w:rsid w:val="00EA246E"/>
    <w:rsid w:val="00EA27AA"/>
    <w:rsid w:val="00EB2DC0"/>
    <w:rsid w:val="00EB5B19"/>
    <w:rsid w:val="00EC1995"/>
    <w:rsid w:val="00EC2DD6"/>
    <w:rsid w:val="00EC4C86"/>
    <w:rsid w:val="00EC595B"/>
    <w:rsid w:val="00EC7907"/>
    <w:rsid w:val="00ED0377"/>
    <w:rsid w:val="00EE015A"/>
    <w:rsid w:val="00EE2CA3"/>
    <w:rsid w:val="00EE4CAD"/>
    <w:rsid w:val="00EE4E92"/>
    <w:rsid w:val="00EE53F7"/>
    <w:rsid w:val="00EF0F89"/>
    <w:rsid w:val="00EF30DA"/>
    <w:rsid w:val="00F02657"/>
    <w:rsid w:val="00F117EC"/>
    <w:rsid w:val="00F14176"/>
    <w:rsid w:val="00F20F72"/>
    <w:rsid w:val="00F219F1"/>
    <w:rsid w:val="00F3494A"/>
    <w:rsid w:val="00F36FA0"/>
    <w:rsid w:val="00F44822"/>
    <w:rsid w:val="00F45ED2"/>
    <w:rsid w:val="00F56E4E"/>
    <w:rsid w:val="00F66A1F"/>
    <w:rsid w:val="00F81AE9"/>
    <w:rsid w:val="00F848FB"/>
    <w:rsid w:val="00F86468"/>
    <w:rsid w:val="00F910D0"/>
    <w:rsid w:val="00FA4D66"/>
    <w:rsid w:val="00FA76F1"/>
    <w:rsid w:val="00FB06A1"/>
    <w:rsid w:val="00FB3DCE"/>
    <w:rsid w:val="00FB5CF4"/>
    <w:rsid w:val="00FB753C"/>
    <w:rsid w:val="00FC2D88"/>
    <w:rsid w:val="00FD2E35"/>
    <w:rsid w:val="00FD6A00"/>
    <w:rsid w:val="00FE1868"/>
    <w:rsid w:val="00FF0321"/>
    <w:rsid w:val="00FF5235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46797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DDE"/>
  </w:style>
  <w:style w:type="paragraph" w:styleId="Heading1">
    <w:name w:val="heading 1"/>
    <w:basedOn w:val="Normal"/>
    <w:next w:val="Normal"/>
    <w:link w:val="Heading1Char"/>
    <w:uiPriority w:val="9"/>
    <w:qFormat/>
    <w:rsid w:val="00854DDE"/>
    <w:pPr>
      <w:keepNext/>
      <w:keepLines/>
      <w:spacing w:before="40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DD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DD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DD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DD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DD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DD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DD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DD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854DD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link w:val="NoSpacingChar"/>
    <w:uiPriority w:val="1"/>
    <w:qFormat/>
    <w:rsid w:val="00854DD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54DDE"/>
    <w:rPr>
      <w:rFonts w:asciiTheme="majorHAnsi" w:eastAsiaTheme="majorEastAsia" w:hAnsiTheme="majorHAnsi" w:cstheme="majorBidi"/>
      <w:caps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854DD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54DD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DD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DD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4DD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54DDE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Closing">
    <w:name w:val="Closing"/>
    <w:basedOn w:val="Normal"/>
    <w:link w:val="ClosingChar"/>
    <w:uiPriority w:val="3"/>
    <w:semiHidden/>
    <w:unhideWhenUsed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F24F4F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Style1Char">
    <w:name w:val="Style1 Char"/>
    <w:basedOn w:val="DefaultParagraphFont"/>
    <w:link w:val="Style1"/>
    <w:locked/>
    <w:rsid w:val="00AB47BE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rsid w:val="00AB47BE"/>
    <w:pPr>
      <w:spacing w:after="0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rsid w:val="00375035"/>
    <w:pPr>
      <w:jc w:val="right"/>
    </w:pPr>
    <w:rPr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rsid w:val="00375035"/>
    <w:pPr>
      <w:jc w:val="left"/>
    </w:pPr>
  </w:style>
  <w:style w:type="character" w:customStyle="1" w:styleId="RightAlignChar">
    <w:name w:val="Right Align Char"/>
    <w:basedOn w:val="DefaultParagraphFont"/>
    <w:link w:val="RightAlign"/>
    <w:rsid w:val="00375035"/>
    <w:rPr>
      <w:sz w:val="20"/>
      <w:szCs w:val="20"/>
      <w:lang w:val="da-DK"/>
    </w:rPr>
  </w:style>
  <w:style w:type="character" w:customStyle="1" w:styleId="LeftAlignChar">
    <w:name w:val="Left Align Char"/>
    <w:basedOn w:val="DefaultParagraphFont"/>
    <w:link w:val="LeftAlign"/>
    <w:rsid w:val="00375035"/>
    <w:rPr>
      <w:sz w:val="20"/>
      <w:szCs w:val="20"/>
      <w:lang w:val="da-DK"/>
    </w:rPr>
  </w:style>
  <w:style w:type="paragraph" w:customStyle="1" w:styleId="SideBarRed">
    <w:name w:val="SideBar Red"/>
    <w:basedOn w:val="Title"/>
    <w:link w:val="SideBarRedChar"/>
    <w:rsid w:val="00D6071C"/>
    <w:pPr>
      <w:jc w:val="right"/>
    </w:pPr>
    <w:rPr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le"/>
    <w:link w:val="SideBarBlackChar"/>
    <w:rsid w:val="00D6071C"/>
    <w:pPr>
      <w:jc w:val="right"/>
    </w:pPr>
    <w:rPr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leChar"/>
    <w:link w:val="SideBarRed"/>
    <w:rsid w:val="00D6071C"/>
    <w:rPr>
      <w:rFonts w:asciiTheme="majorHAnsi" w:eastAsiaTheme="majorEastAsia" w:hAnsiTheme="majorHAnsi" w:cstheme="majorBidi"/>
      <w:caps/>
      <w:color w:val="FF0000"/>
      <w:spacing w:val="-1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leChar"/>
    <w:link w:val="SideBarBlack"/>
    <w:rsid w:val="00D6071C"/>
    <w:rPr>
      <w:rFonts w:asciiTheme="majorHAnsi" w:eastAsiaTheme="majorEastAsia" w:hAnsiTheme="majorHAnsi" w:cstheme="majorBidi"/>
      <w:caps/>
      <w:color w:val="4C483D" w:themeColor="text2"/>
      <w:spacing w:val="-10"/>
      <w:kern w:val="28"/>
      <w:sz w:val="62"/>
      <w:szCs w:val="62"/>
    </w:rPr>
  </w:style>
  <w:style w:type="paragraph" w:customStyle="1" w:styleId="H1-Left">
    <w:name w:val="H1 - Left"/>
    <w:basedOn w:val="Heading1"/>
    <w:link w:val="H1-LeftChar"/>
    <w:rsid w:val="0023400D"/>
    <w:rPr>
      <w:color w:val="FFFFFF" w:themeColor="background1"/>
      <w:szCs w:val="20"/>
    </w:rPr>
  </w:style>
  <w:style w:type="paragraph" w:customStyle="1" w:styleId="H1-Right">
    <w:name w:val="H1 - Right"/>
    <w:basedOn w:val="H1-Left"/>
    <w:link w:val="H1-RightChar"/>
    <w:rsid w:val="00375035"/>
    <w:pPr>
      <w:jc w:val="right"/>
    </w:pPr>
    <w:rPr>
      <w:lang w:val="da-DK"/>
    </w:rPr>
  </w:style>
  <w:style w:type="character" w:customStyle="1" w:styleId="H1-LeftChar">
    <w:name w:val="H1 - Left Char"/>
    <w:basedOn w:val="Heading1Char"/>
    <w:link w:val="H1-Left"/>
    <w:rsid w:val="0023400D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</w:rPr>
  </w:style>
  <w:style w:type="paragraph" w:customStyle="1" w:styleId="CenterAlign">
    <w:name w:val="Center Align"/>
    <w:basedOn w:val="Normal"/>
    <w:link w:val="CenterAlignChar"/>
    <w:rsid w:val="00375035"/>
    <w:pPr>
      <w:jc w:val="center"/>
    </w:pPr>
    <w:rPr>
      <w:sz w:val="20"/>
      <w:szCs w:val="20"/>
      <w:lang w:val="da-DK"/>
    </w:rPr>
  </w:style>
  <w:style w:type="character" w:customStyle="1" w:styleId="H1-RightChar">
    <w:name w:val="H1 - Right Char"/>
    <w:basedOn w:val="H1-LeftChar"/>
    <w:link w:val="H1-Right"/>
    <w:rsid w:val="00375035"/>
    <w:rPr>
      <w:rFonts w:asciiTheme="majorHAnsi" w:eastAsiaTheme="majorEastAsia" w:hAnsiTheme="majorHAnsi" w:cstheme="majorBidi"/>
      <w:b w:val="0"/>
      <w:caps/>
      <w:color w:val="FFFFFF" w:themeColor="background1"/>
      <w:sz w:val="20"/>
      <w:szCs w:val="20"/>
      <w:lang w:val="da-DK"/>
    </w:rPr>
  </w:style>
  <w:style w:type="character" w:customStyle="1" w:styleId="CenterAlignChar">
    <w:name w:val="Center Align Char"/>
    <w:basedOn w:val="DefaultParagraphFont"/>
    <w:link w:val="CenterAlign"/>
    <w:rsid w:val="00375035"/>
    <w:rPr>
      <w:sz w:val="20"/>
      <w:szCs w:val="20"/>
      <w:lang w:val="da-DK"/>
    </w:rPr>
  </w:style>
  <w:style w:type="paragraph" w:customStyle="1" w:styleId="ForceLeft">
    <w:name w:val="Force Left"/>
    <w:basedOn w:val="Normal"/>
    <w:link w:val="ForceLeftChar"/>
    <w:rsid w:val="00A57FD1"/>
    <w:rPr>
      <w:sz w:val="20"/>
      <w:szCs w:val="20"/>
    </w:rPr>
  </w:style>
  <w:style w:type="character" w:customStyle="1" w:styleId="ForceLeftChar">
    <w:name w:val="Force Left Char"/>
    <w:basedOn w:val="DefaultParagraphFont"/>
    <w:link w:val="ForceLeft"/>
    <w:rsid w:val="00A57FD1"/>
    <w:rPr>
      <w:sz w:val="20"/>
      <w:szCs w:val="20"/>
    </w:rPr>
  </w:style>
  <w:style w:type="paragraph" w:customStyle="1" w:styleId="SubGroupSeparation">
    <w:name w:val="Sub Group Separation"/>
    <w:basedOn w:val="Normal"/>
    <w:link w:val="SubGroupSeparationChar"/>
    <w:rsid w:val="00581EF8"/>
    <w:rPr>
      <w:b/>
      <w:bCs/>
      <w:szCs w:val="12"/>
    </w:rPr>
  </w:style>
  <w:style w:type="paragraph" w:customStyle="1" w:styleId="GroupSeparation">
    <w:name w:val="Group Separation"/>
    <w:basedOn w:val="Normal"/>
    <w:link w:val="GroupSeparationChar"/>
    <w:rsid w:val="00777632"/>
    <w:pPr>
      <w:spacing w:after="400"/>
    </w:pPr>
  </w:style>
  <w:style w:type="character" w:customStyle="1" w:styleId="SubGroupSeparationChar">
    <w:name w:val="Sub Group Separation Char"/>
    <w:basedOn w:val="DefaultParagraphFont"/>
    <w:link w:val="SubGroupSeparation"/>
    <w:rsid w:val="00581EF8"/>
    <w:rPr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rsid w:val="00EC595B"/>
    <w:pPr>
      <w:spacing w:after="0"/>
    </w:pPr>
    <w:rPr>
      <w:sz w:val="22"/>
    </w:rPr>
  </w:style>
  <w:style w:type="character" w:customStyle="1" w:styleId="GroupSeparationChar">
    <w:name w:val="Group Separation Char"/>
    <w:basedOn w:val="DefaultParagraphFont"/>
    <w:link w:val="GroupSeparation"/>
    <w:rsid w:val="00777632"/>
  </w:style>
  <w:style w:type="paragraph" w:customStyle="1" w:styleId="Strongnospacing">
    <w:name w:val="Strong no spacing"/>
    <w:basedOn w:val="NoSpacing"/>
    <w:link w:val="StrongnospacingChar"/>
    <w:rsid w:val="00EC595B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EC595B"/>
    <w:rPr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rsid w:val="00EC595B"/>
    <w:pPr>
      <w:jc w:val="right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EC595B"/>
  </w:style>
  <w:style w:type="character" w:customStyle="1" w:styleId="StrongnospacingChar">
    <w:name w:val="Strong no spacing Char"/>
    <w:basedOn w:val="NoSpacingChar"/>
    <w:link w:val="Strongnospacing"/>
    <w:rsid w:val="00EC595B"/>
    <w:rPr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EC595B"/>
    <w:rPr>
      <w:b/>
    </w:rPr>
  </w:style>
  <w:style w:type="paragraph" w:customStyle="1" w:styleId="Style2">
    <w:name w:val="Style2"/>
    <w:basedOn w:val="NoSpacing"/>
    <w:link w:val="Style2Char"/>
    <w:rsid w:val="00AD1D9E"/>
  </w:style>
  <w:style w:type="character" w:customStyle="1" w:styleId="Style2Char">
    <w:name w:val="Style2 Char"/>
    <w:basedOn w:val="NoSpacingChar"/>
    <w:link w:val="Style2"/>
    <w:rsid w:val="00AD1D9E"/>
  </w:style>
  <w:style w:type="paragraph" w:customStyle="1" w:styleId="HeaderCaptionRight">
    <w:name w:val="Header Caption Right"/>
    <w:basedOn w:val="Normal"/>
    <w:link w:val="HeaderCaptionRightChar"/>
    <w:rsid w:val="00572B65"/>
    <w:pPr>
      <w:spacing w:after="0" w:line="200" w:lineRule="exact"/>
      <w:jc w:val="right"/>
      <w:outlineLvl w:val="0"/>
    </w:pPr>
    <w:rPr>
      <w:rFonts w:asciiTheme="maj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rsid w:val="00572B65"/>
    <w:pPr>
      <w:jc w:val="left"/>
    </w:pPr>
  </w:style>
  <w:style w:type="character" w:customStyle="1" w:styleId="HeaderCaptionRightChar">
    <w:name w:val="Header Caption Right Char"/>
    <w:basedOn w:val="H1-LeftChar"/>
    <w:link w:val="HeaderCaptionRigh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DDE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DDE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4DDE"/>
    <w:pPr>
      <w:spacing w:line="240" w:lineRule="auto"/>
    </w:pPr>
    <w:rPr>
      <w:b/>
      <w:bCs/>
      <w:smallCap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854DD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54DD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854DDE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DD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DDE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54DD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4DD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54DD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4DDE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854DDE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4DD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lak\Desktop\US_REP1304_Blu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A732B7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758097D8C34212AF8DAF95B08FC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4526-7033-4D98-932F-9F318D2E0137}"/>
      </w:docPartPr>
      <w:docPartBody>
        <w:p w:rsidR="00B07230" w:rsidRDefault="001A3C35" w:rsidP="001A3C35">
          <w:pPr>
            <w:pStyle w:val="85758097D8C34212AF8DAF95B08FCDF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07BB909485C4311BBC925D3CFFB4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7EB9F-EA5A-434F-80A6-D18567EAB91E}"/>
      </w:docPartPr>
      <w:docPartBody>
        <w:p w:rsidR="00B07230" w:rsidRDefault="001A3C35" w:rsidP="001A3C35">
          <w:pPr>
            <w:pStyle w:val="307BB909485C4311BBC925D3CFFB4EB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99259E5F0F4219A390EAC7C6F3B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A170B-1CD7-4007-9ED8-60EC2CFB694B}"/>
      </w:docPartPr>
      <w:docPartBody>
        <w:p w:rsidR="00B07230" w:rsidRDefault="001A3C35" w:rsidP="001A3C35">
          <w:pPr>
            <w:pStyle w:val="5B99259E5F0F4219A390EAC7C6F3BC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D57C8AAAEA4DC3B7D05DF5636AB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2CBBC-0434-4564-9666-49F9B77CF5DC}"/>
      </w:docPartPr>
      <w:docPartBody>
        <w:p w:rsidR="00B07230" w:rsidRDefault="001A3C35" w:rsidP="001A3C35">
          <w:pPr>
            <w:pStyle w:val="EAD57C8AAAEA4DC3B7D05DF5636AB74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4CF228A6E094452B2C96AA1464BC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84550-DCED-4491-9A18-49A72ABDC311}"/>
      </w:docPartPr>
      <w:docPartBody>
        <w:p w:rsidR="00B07230" w:rsidRDefault="001A3C35" w:rsidP="001A3C35">
          <w:pPr>
            <w:pStyle w:val="14CF228A6E094452B2C96AA1464BC6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1A8F81C7B1D47EF82723A4C15B07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5D25-779C-4DCE-9F24-1ADE431A408F}"/>
      </w:docPartPr>
      <w:docPartBody>
        <w:p w:rsidR="00B07230" w:rsidRDefault="001A3C35" w:rsidP="001A3C35">
          <w:pPr>
            <w:pStyle w:val="D1A8F81C7B1D47EF82723A4C15B0789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4BD56F6F70B4CA3B10AAA110CD80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91035-5F38-40A2-8C3D-A96A669EAB05}"/>
      </w:docPartPr>
      <w:docPartBody>
        <w:p w:rsidR="00B07230" w:rsidRDefault="001A3C35" w:rsidP="001A3C35">
          <w:pPr>
            <w:pStyle w:val="44BD56F6F70B4CA3B10AAA110CD805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D78D6F567F84973BA5EB69853287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208B6-2CFB-44AE-963E-786E3EF9F13A}"/>
      </w:docPartPr>
      <w:docPartBody>
        <w:p w:rsidR="00B07230" w:rsidRDefault="001A3C35" w:rsidP="001A3C35">
          <w:pPr>
            <w:pStyle w:val="FD78D6F567F84973BA5EB698532873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D70E0F275D540C397F638C9F7D04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F7C30-5CE3-491E-9676-A55F9860C45E}"/>
      </w:docPartPr>
      <w:docPartBody>
        <w:p w:rsidR="00B07230" w:rsidRDefault="001A3C35" w:rsidP="001A3C35">
          <w:pPr>
            <w:pStyle w:val="5D70E0F275D540C397F638C9F7D0421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AAC405FEED42CA8A1BEEC0A0A29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C07F4-6C9F-4A1D-856B-2A609A888ECE}"/>
      </w:docPartPr>
      <w:docPartBody>
        <w:p w:rsidR="00B07230" w:rsidRDefault="001A3C35" w:rsidP="001A3C35">
          <w:pPr>
            <w:pStyle w:val="11AAC405FEED42CA8A1BEEC0A0A292E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26DDE8B55A14F81A84F3087B79FC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B6FA8-B432-42B4-A657-40585C22CCFD}"/>
      </w:docPartPr>
      <w:docPartBody>
        <w:p w:rsidR="00B07230" w:rsidRDefault="001A3C35" w:rsidP="001A3C35">
          <w:pPr>
            <w:pStyle w:val="026DDE8B55A14F81A84F3087B79FC1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26169C29D24F42A770CFDB93087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B965F-BAA7-4CD3-9BDC-090833BB3B3E}"/>
      </w:docPartPr>
      <w:docPartBody>
        <w:p w:rsidR="00B07230" w:rsidRDefault="001A3C35" w:rsidP="001A3C35">
          <w:pPr>
            <w:pStyle w:val="7326169C29D24F42A770CFDB930877E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063F8D9291A4A299E2E6C826432A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CBAA1-3C42-470E-8572-C07342EC89A2}"/>
      </w:docPartPr>
      <w:docPartBody>
        <w:p w:rsidR="00B07230" w:rsidRDefault="001A3C35" w:rsidP="001A3C35">
          <w:pPr>
            <w:pStyle w:val="5063F8D9291A4A299E2E6C826432A0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E36AAA301C74DEC9C28639A5BA9B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10250-95B2-44AF-B966-3069459041F7}"/>
      </w:docPartPr>
      <w:docPartBody>
        <w:p w:rsidR="00B07230" w:rsidRDefault="001A3C35" w:rsidP="001A3C35">
          <w:pPr>
            <w:pStyle w:val="BE36AAA301C74DEC9C28639A5BA9B354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4582147559649649C2E4FF27A925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B620B-1A85-4221-9228-14EE700E5BA3}"/>
      </w:docPartPr>
      <w:docPartBody>
        <w:p w:rsidR="00B07230" w:rsidRDefault="001A3C35" w:rsidP="001A3C35">
          <w:pPr>
            <w:pStyle w:val="54582147559649649C2E4FF27A925DCA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55430-72C7-4F77-8552-781175399E37}"/>
      </w:docPartPr>
      <w:docPartBody>
        <w:p w:rsidR="00DA62AA" w:rsidRDefault="006706AC"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35BB64CE29C40208678FBFA9242B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812A5-9196-4362-B8EB-3C52EDB8D71D}"/>
      </w:docPartPr>
      <w:docPartBody>
        <w:p w:rsidR="002D4377" w:rsidRDefault="00B807F9" w:rsidP="00B807F9">
          <w:pPr>
            <w:pStyle w:val="735BB64CE29C40208678FBFA9242BB87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D5E2AEED0A4FE89B99B32148CB5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AB51C-CBCA-4A92-9ACD-3D0CFE44A58E}"/>
      </w:docPartPr>
      <w:docPartBody>
        <w:p w:rsidR="002D4377" w:rsidRDefault="00B807F9" w:rsidP="00B807F9">
          <w:pPr>
            <w:pStyle w:val="71D5E2AEED0A4FE89B99B32148CB5FA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078867F555410AA6AEA9B608A0B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43948-3ECD-4FED-A423-2157FA1D0B51}"/>
      </w:docPartPr>
      <w:docPartBody>
        <w:p w:rsidR="002D4377" w:rsidRDefault="00B807F9" w:rsidP="00B807F9">
          <w:pPr>
            <w:pStyle w:val="29078867F555410AA6AEA9B608A0B1E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3A52A88F2848A58F2301E48B4F6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4BDC7-AE85-439D-A393-1EFAC4B8B47B}"/>
      </w:docPartPr>
      <w:docPartBody>
        <w:p w:rsidR="002D4377" w:rsidRDefault="00B807F9" w:rsidP="00B807F9">
          <w:pPr>
            <w:pStyle w:val="AE3A52A88F2848A58F2301E48B4F6255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3FA9411B3248509F09FC4773AC5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A7A15D-907E-4155-B315-E8465948BA4B}"/>
      </w:docPartPr>
      <w:docPartBody>
        <w:p w:rsidR="002D4377" w:rsidRDefault="00B807F9" w:rsidP="00B807F9">
          <w:pPr>
            <w:pStyle w:val="3A3FA9411B3248509F09FC4773AC5D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66B5D0D7DF471ABA5228C2CFCAE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3C4D5-8AA7-422D-9E72-F453B4F19E54}"/>
      </w:docPartPr>
      <w:docPartBody>
        <w:p w:rsidR="002D4377" w:rsidRDefault="00B807F9" w:rsidP="00B807F9">
          <w:pPr>
            <w:pStyle w:val="D266B5D0D7DF471ABA5228C2CFCAEC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21F3943A5B8465FAC25A9402C25E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4D1DF-4DA9-46C9-B7A6-D26D0E7FB61C}"/>
      </w:docPartPr>
      <w:docPartBody>
        <w:p w:rsidR="00F242DB" w:rsidRDefault="000C32FA" w:rsidP="000C32FA">
          <w:pPr>
            <w:pStyle w:val="721F3943A5B8465FAC25A9402C25ED8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B5C3ECB74C49BEABB9012E4274C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47B60-2D31-4437-A060-D2B7BBA742CF}"/>
      </w:docPartPr>
      <w:docPartBody>
        <w:p w:rsidR="00F242DB" w:rsidRDefault="000C32FA" w:rsidP="000C32FA">
          <w:pPr>
            <w:pStyle w:val="2CB5C3ECB74C49BEABB9012E4274CA62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8BB718B9064D349DD4841EFD3E7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2F60A-FAC0-4C66-8E2B-89D39FD09BF9}"/>
      </w:docPartPr>
      <w:docPartBody>
        <w:p w:rsidR="005F6D68" w:rsidRDefault="002D5A0A" w:rsidP="002D5A0A">
          <w:pPr>
            <w:pStyle w:val="348BB718B9064D349DD4841EFD3E78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EBC2894080644B297B3C72FC1476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A4520-291C-459E-B705-CBD0D4A4DB82}"/>
      </w:docPartPr>
      <w:docPartBody>
        <w:p w:rsidR="005F6D68" w:rsidRDefault="002D5A0A" w:rsidP="002D5A0A">
          <w:pPr>
            <w:pStyle w:val="9EBC2894080644B297B3C72FC1476728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4F6090FF0D49F5A0BEC4CA9FD74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00067-803E-4696-90B0-292FF926196D}"/>
      </w:docPartPr>
      <w:docPartBody>
        <w:p w:rsidR="005F6D68" w:rsidRDefault="002D5A0A" w:rsidP="002D5A0A">
          <w:pPr>
            <w:pStyle w:val="454F6090FF0D49F5A0BEC4CA9FD74298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65451E52804CB28485C4F75E71A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F30CE-EF9B-459B-85CA-EF62D6F2424D}"/>
      </w:docPartPr>
      <w:docPartBody>
        <w:p w:rsidR="005F6D68" w:rsidRDefault="002D5A0A" w:rsidP="002D5A0A">
          <w:pPr>
            <w:pStyle w:val="FE65451E52804CB28485C4F75E71AEBA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1FF0CCDF7549E3AEBCFCA13CA2E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58847-8A27-4465-949C-E472DAA5C020}"/>
      </w:docPartPr>
      <w:docPartBody>
        <w:p w:rsidR="005F6D68" w:rsidRDefault="002D5A0A" w:rsidP="002D5A0A">
          <w:pPr>
            <w:pStyle w:val="EC1FF0CCDF7549E3AEBCFCA13CA2E7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3151CCF016410C9162DFF148EF4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3952E-EB17-4EAC-90D6-149EC71D56F3}"/>
      </w:docPartPr>
      <w:docPartBody>
        <w:p w:rsidR="005F6D68" w:rsidRDefault="002D5A0A" w:rsidP="002D5A0A">
          <w:pPr>
            <w:pStyle w:val="4B3151CCF016410C9162DFF148EF4E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8F49A6E6114556AC9BB3E441483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BCB4C-12F8-41C8-AB15-1492E26DA0CF}"/>
      </w:docPartPr>
      <w:docPartBody>
        <w:p w:rsidR="005F6D68" w:rsidRDefault="002D5A0A" w:rsidP="002D5A0A">
          <w:pPr>
            <w:pStyle w:val="248F49A6E6114556AC9BB3E441483A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939944B7D481BAD92A0AC51618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28D26-A0D2-47C7-BAF9-912EB095AC43}"/>
      </w:docPartPr>
      <w:docPartBody>
        <w:p w:rsidR="005F6D68" w:rsidRDefault="002D5A0A" w:rsidP="002D5A0A">
          <w:pPr>
            <w:pStyle w:val="4DD939944B7D481BAD92A0AC51618E1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53877BC4C104C97B4F622AB894EE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B2D7D-429D-4A6B-9D61-81797D3335B1}"/>
      </w:docPartPr>
      <w:docPartBody>
        <w:p w:rsidR="005F6D68" w:rsidRDefault="002D5A0A" w:rsidP="002D5A0A">
          <w:pPr>
            <w:pStyle w:val="B53877BC4C104C97B4F622AB894EEC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65032DE5DFA452490774734A25D1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95507-2D50-466A-B800-D49047940E74}"/>
      </w:docPartPr>
      <w:docPartBody>
        <w:p w:rsidR="005F6D68" w:rsidRDefault="002D5A0A" w:rsidP="002D5A0A">
          <w:pPr>
            <w:pStyle w:val="665032DE5DFA452490774734A25D11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508A30DAA424FD8B42DEDF1C69B1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BF38F-D984-4FE7-ADBA-07E23CE1DEDA}"/>
      </w:docPartPr>
      <w:docPartBody>
        <w:p w:rsidR="005F6D68" w:rsidRDefault="002D5A0A" w:rsidP="002D5A0A">
          <w:pPr>
            <w:pStyle w:val="C508A30DAA424FD8B42DEDF1C69B19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EC0E93177B48448BE82659E7054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2A35B-A566-4794-BD93-9DC4F7C2CA9F}"/>
      </w:docPartPr>
      <w:docPartBody>
        <w:p w:rsidR="005F6D68" w:rsidRDefault="002D5A0A" w:rsidP="002D5A0A">
          <w:pPr>
            <w:pStyle w:val="48EC0E93177B48448BE82659E7054093"/>
          </w:pPr>
          <w:r w:rsidRPr="00F13D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39B0D7A2604722A58CA23E046D3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7BBC1-351F-4E60-81C0-0BD556796F59}"/>
      </w:docPartPr>
      <w:docPartBody>
        <w:p w:rsidR="005F6D68" w:rsidRDefault="002D5A0A" w:rsidP="002D5A0A">
          <w:pPr>
            <w:pStyle w:val="2C39B0D7A2604722A58CA23E046D34B9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E6E9800387D4C929ACF2FB0603A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F4A74-AD1C-4C07-9CE1-2272ED50B571}"/>
      </w:docPartPr>
      <w:docPartBody>
        <w:p w:rsidR="005F6D68" w:rsidRDefault="002D5A0A" w:rsidP="002D5A0A">
          <w:pPr>
            <w:pStyle w:val="8E6E9800387D4C929ACF2FB0603AA477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23467F53D74360954403C6128BE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AE5CA-6879-4261-9C21-03D364F960F9}"/>
      </w:docPartPr>
      <w:docPartBody>
        <w:p w:rsidR="005F6D68" w:rsidRDefault="002D5A0A" w:rsidP="002D5A0A">
          <w:pPr>
            <w:pStyle w:val="1B23467F53D74360954403C6128BE3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27B3AF698F4FE7B93BAA79601A2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E3364-CC3D-465D-A5FD-3DDA506AEAB4}"/>
      </w:docPartPr>
      <w:docPartBody>
        <w:p w:rsidR="000B5849" w:rsidRDefault="00E31037" w:rsidP="00E31037">
          <w:pPr>
            <w:pStyle w:val="6F27B3AF698F4FE7B93BAA79601A27B0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44C361BBD143668F665FC0E72B16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6F621-E165-4EAC-AEBA-9A267B2B8B4C}"/>
      </w:docPartPr>
      <w:docPartBody>
        <w:p w:rsidR="000B5849" w:rsidRDefault="00E31037" w:rsidP="00E31037">
          <w:pPr>
            <w:pStyle w:val="6344C361BBD143668F665FC0E72B1670"/>
          </w:pPr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BC2F3-FBC5-41E3-B476-3BA0D7CB155C}"/>
      </w:docPartPr>
      <w:docPartBody>
        <w:p w:rsidR="000B5849" w:rsidRDefault="00E31037">
          <w:r w:rsidRPr="00D63EB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BCC"/>
    <w:rsid w:val="000B5849"/>
    <w:rsid w:val="000C099C"/>
    <w:rsid w:val="000C30DE"/>
    <w:rsid w:val="000C32FA"/>
    <w:rsid w:val="000C6630"/>
    <w:rsid w:val="000D4FFA"/>
    <w:rsid w:val="00111F37"/>
    <w:rsid w:val="00155F0C"/>
    <w:rsid w:val="00173204"/>
    <w:rsid w:val="00187355"/>
    <w:rsid w:val="001A3C35"/>
    <w:rsid w:val="001B1B00"/>
    <w:rsid w:val="001C0E35"/>
    <w:rsid w:val="001D6FE3"/>
    <w:rsid w:val="001E6A8A"/>
    <w:rsid w:val="001F6C15"/>
    <w:rsid w:val="00235D29"/>
    <w:rsid w:val="00236015"/>
    <w:rsid w:val="00237D72"/>
    <w:rsid w:val="0026137A"/>
    <w:rsid w:val="00271F3D"/>
    <w:rsid w:val="00273637"/>
    <w:rsid w:val="00280217"/>
    <w:rsid w:val="00285F3C"/>
    <w:rsid w:val="002A5D7D"/>
    <w:rsid w:val="002B16B0"/>
    <w:rsid w:val="002C6608"/>
    <w:rsid w:val="002D4377"/>
    <w:rsid w:val="002D5A0A"/>
    <w:rsid w:val="002F6AA1"/>
    <w:rsid w:val="0034089E"/>
    <w:rsid w:val="00350A6F"/>
    <w:rsid w:val="003633E3"/>
    <w:rsid w:val="0038586A"/>
    <w:rsid w:val="00391CDB"/>
    <w:rsid w:val="003E037C"/>
    <w:rsid w:val="003F46D3"/>
    <w:rsid w:val="004069F2"/>
    <w:rsid w:val="00441283"/>
    <w:rsid w:val="00471979"/>
    <w:rsid w:val="00496861"/>
    <w:rsid w:val="004C7006"/>
    <w:rsid w:val="004E2932"/>
    <w:rsid w:val="005073E4"/>
    <w:rsid w:val="0051742B"/>
    <w:rsid w:val="005336F2"/>
    <w:rsid w:val="00537FE2"/>
    <w:rsid w:val="005D3D73"/>
    <w:rsid w:val="005D7221"/>
    <w:rsid w:val="005E35BE"/>
    <w:rsid w:val="005E3CE5"/>
    <w:rsid w:val="005F4655"/>
    <w:rsid w:val="005F6D68"/>
    <w:rsid w:val="00600011"/>
    <w:rsid w:val="00606FF7"/>
    <w:rsid w:val="006278B9"/>
    <w:rsid w:val="00643240"/>
    <w:rsid w:val="006706AC"/>
    <w:rsid w:val="0067402E"/>
    <w:rsid w:val="00691B54"/>
    <w:rsid w:val="006A568E"/>
    <w:rsid w:val="006B1307"/>
    <w:rsid w:val="006E63B9"/>
    <w:rsid w:val="0071615C"/>
    <w:rsid w:val="00724BA0"/>
    <w:rsid w:val="007351AB"/>
    <w:rsid w:val="00781235"/>
    <w:rsid w:val="00796E3F"/>
    <w:rsid w:val="007A26C4"/>
    <w:rsid w:val="007A3BCA"/>
    <w:rsid w:val="007B0896"/>
    <w:rsid w:val="007D08E3"/>
    <w:rsid w:val="00803470"/>
    <w:rsid w:val="0081124A"/>
    <w:rsid w:val="00822ECA"/>
    <w:rsid w:val="00833113"/>
    <w:rsid w:val="00850A00"/>
    <w:rsid w:val="00886193"/>
    <w:rsid w:val="008B3F9C"/>
    <w:rsid w:val="008C327C"/>
    <w:rsid w:val="008D307E"/>
    <w:rsid w:val="008F7F35"/>
    <w:rsid w:val="008F7F50"/>
    <w:rsid w:val="00920D69"/>
    <w:rsid w:val="009248DD"/>
    <w:rsid w:val="00954758"/>
    <w:rsid w:val="009563FB"/>
    <w:rsid w:val="00997A5F"/>
    <w:rsid w:val="009B550E"/>
    <w:rsid w:val="009C7718"/>
    <w:rsid w:val="00A1762E"/>
    <w:rsid w:val="00A21A72"/>
    <w:rsid w:val="00A27CB6"/>
    <w:rsid w:val="00A42AC1"/>
    <w:rsid w:val="00A555E7"/>
    <w:rsid w:val="00A732B7"/>
    <w:rsid w:val="00A81735"/>
    <w:rsid w:val="00A82E31"/>
    <w:rsid w:val="00A91182"/>
    <w:rsid w:val="00A917F9"/>
    <w:rsid w:val="00A93787"/>
    <w:rsid w:val="00AC6E16"/>
    <w:rsid w:val="00AD496D"/>
    <w:rsid w:val="00AF6278"/>
    <w:rsid w:val="00B07230"/>
    <w:rsid w:val="00B20C44"/>
    <w:rsid w:val="00B24D45"/>
    <w:rsid w:val="00B25766"/>
    <w:rsid w:val="00B70ABA"/>
    <w:rsid w:val="00B807F9"/>
    <w:rsid w:val="00BE0C78"/>
    <w:rsid w:val="00BE163F"/>
    <w:rsid w:val="00BE5109"/>
    <w:rsid w:val="00BE60AD"/>
    <w:rsid w:val="00BE7623"/>
    <w:rsid w:val="00C03606"/>
    <w:rsid w:val="00C16093"/>
    <w:rsid w:val="00C22EFB"/>
    <w:rsid w:val="00C945BD"/>
    <w:rsid w:val="00CB561E"/>
    <w:rsid w:val="00D0317A"/>
    <w:rsid w:val="00DA1BBC"/>
    <w:rsid w:val="00DA62AA"/>
    <w:rsid w:val="00DB52A8"/>
    <w:rsid w:val="00DC713A"/>
    <w:rsid w:val="00DD1F5E"/>
    <w:rsid w:val="00DE673B"/>
    <w:rsid w:val="00E022EC"/>
    <w:rsid w:val="00E246A7"/>
    <w:rsid w:val="00E31037"/>
    <w:rsid w:val="00E82CAF"/>
    <w:rsid w:val="00E92499"/>
    <w:rsid w:val="00EA0CDB"/>
    <w:rsid w:val="00EB11C4"/>
    <w:rsid w:val="00EE0A47"/>
    <w:rsid w:val="00EF7AB9"/>
    <w:rsid w:val="00F05A6F"/>
    <w:rsid w:val="00F11ACD"/>
    <w:rsid w:val="00F220BD"/>
    <w:rsid w:val="00F242DB"/>
    <w:rsid w:val="00F260A2"/>
    <w:rsid w:val="00F26E0A"/>
    <w:rsid w:val="00F635C5"/>
    <w:rsid w:val="00F87021"/>
    <w:rsid w:val="00F90B5E"/>
    <w:rsid w:val="00FC37AF"/>
    <w:rsid w:val="00FC586F"/>
    <w:rsid w:val="00FE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1037"/>
    <w:rPr>
      <w:color w:val="808080"/>
    </w:rPr>
  </w:style>
  <w:style w:type="paragraph" w:customStyle="1" w:styleId="D74323E5E83F4DBCB91329738FC0774A">
    <w:name w:val="D74323E5E83F4DBCB91329738FC0774A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85758097D8C34212AF8DAF95B08FCDF4">
    <w:name w:val="85758097D8C34212AF8DAF95B08FCDF4"/>
    <w:rsid w:val="001A3C35"/>
  </w:style>
  <w:style w:type="paragraph" w:customStyle="1" w:styleId="307BB909485C4311BBC925D3CFFB4EB9">
    <w:name w:val="307BB909485C4311BBC925D3CFFB4EB9"/>
    <w:rsid w:val="001A3C35"/>
  </w:style>
  <w:style w:type="paragraph" w:customStyle="1" w:styleId="5B99259E5F0F4219A390EAC7C6F3BC4A">
    <w:name w:val="5B99259E5F0F4219A390EAC7C6F3BC4A"/>
    <w:rsid w:val="001A3C35"/>
  </w:style>
  <w:style w:type="paragraph" w:customStyle="1" w:styleId="EAD57C8AAAEA4DC3B7D05DF5636AB741">
    <w:name w:val="EAD57C8AAAEA4DC3B7D05DF5636AB741"/>
    <w:rsid w:val="001A3C35"/>
  </w:style>
  <w:style w:type="paragraph" w:customStyle="1" w:styleId="14CF228A6E094452B2C96AA1464BC619">
    <w:name w:val="14CF228A6E094452B2C96AA1464BC619"/>
    <w:rsid w:val="001A3C35"/>
  </w:style>
  <w:style w:type="paragraph" w:customStyle="1" w:styleId="D1A8F81C7B1D47EF82723A4C15B07895">
    <w:name w:val="D1A8F81C7B1D47EF82723A4C15B07895"/>
    <w:rsid w:val="001A3C35"/>
  </w:style>
  <w:style w:type="paragraph" w:customStyle="1" w:styleId="44BD56F6F70B4CA3B10AAA110CD80572">
    <w:name w:val="44BD56F6F70B4CA3B10AAA110CD80572"/>
    <w:rsid w:val="001A3C35"/>
  </w:style>
  <w:style w:type="paragraph" w:customStyle="1" w:styleId="FD78D6F567F84973BA5EB69853287383">
    <w:name w:val="FD78D6F567F84973BA5EB69853287383"/>
    <w:rsid w:val="001A3C35"/>
  </w:style>
  <w:style w:type="paragraph" w:customStyle="1" w:styleId="5D70E0F275D540C397F638C9F7D04211">
    <w:name w:val="5D70E0F275D540C397F638C9F7D04211"/>
    <w:rsid w:val="001A3C35"/>
  </w:style>
  <w:style w:type="paragraph" w:customStyle="1" w:styleId="11AAC405FEED42CA8A1BEEC0A0A292EB">
    <w:name w:val="11AAC405FEED42CA8A1BEEC0A0A292EB"/>
    <w:rsid w:val="001A3C35"/>
  </w:style>
  <w:style w:type="paragraph" w:customStyle="1" w:styleId="026DDE8B55A14F81A84F3087B79FC1BA">
    <w:name w:val="026DDE8B55A14F81A84F3087B79FC1BA"/>
    <w:rsid w:val="001A3C35"/>
  </w:style>
  <w:style w:type="paragraph" w:customStyle="1" w:styleId="7326169C29D24F42A770CFDB930877E5">
    <w:name w:val="7326169C29D24F42A770CFDB930877E5"/>
    <w:rsid w:val="001A3C35"/>
  </w:style>
  <w:style w:type="paragraph" w:customStyle="1" w:styleId="5063F8D9291A4A299E2E6C826432A089">
    <w:name w:val="5063F8D9291A4A299E2E6C826432A089"/>
    <w:rsid w:val="001A3C35"/>
  </w:style>
  <w:style w:type="paragraph" w:customStyle="1" w:styleId="BE36AAA301C74DEC9C28639A5BA9B354">
    <w:name w:val="BE36AAA301C74DEC9C28639A5BA9B354"/>
    <w:rsid w:val="001A3C35"/>
  </w:style>
  <w:style w:type="paragraph" w:customStyle="1" w:styleId="54582147559649649C2E4FF27A925DCA">
    <w:name w:val="54582147559649649C2E4FF27A925DCA"/>
    <w:rsid w:val="001A3C35"/>
  </w:style>
  <w:style w:type="paragraph" w:customStyle="1" w:styleId="735BB64CE29C40208678FBFA9242BB87">
    <w:name w:val="735BB64CE29C40208678FBFA9242BB87"/>
    <w:rsid w:val="00B807F9"/>
    <w:rPr>
      <w:lang w:val="da-DK" w:eastAsia="da-DK"/>
    </w:rPr>
  </w:style>
  <w:style w:type="paragraph" w:customStyle="1" w:styleId="71D5E2AEED0A4FE89B99B32148CB5FA4">
    <w:name w:val="71D5E2AEED0A4FE89B99B32148CB5FA4"/>
    <w:rsid w:val="00B807F9"/>
    <w:rPr>
      <w:lang w:val="da-DK" w:eastAsia="da-DK"/>
    </w:rPr>
  </w:style>
  <w:style w:type="paragraph" w:customStyle="1" w:styleId="29078867F555410AA6AEA9B608A0B1EB">
    <w:name w:val="29078867F555410AA6AEA9B608A0B1EB"/>
    <w:rsid w:val="00B807F9"/>
    <w:rPr>
      <w:lang w:val="da-DK" w:eastAsia="da-DK"/>
    </w:rPr>
  </w:style>
  <w:style w:type="paragraph" w:customStyle="1" w:styleId="AE3A52A88F2848A58F2301E48B4F6255">
    <w:name w:val="AE3A52A88F2848A58F2301E48B4F6255"/>
    <w:rsid w:val="00B807F9"/>
    <w:rPr>
      <w:lang w:val="da-DK" w:eastAsia="da-DK"/>
    </w:rPr>
  </w:style>
  <w:style w:type="paragraph" w:customStyle="1" w:styleId="3A3FA9411B3248509F09FC4773AC5DBE">
    <w:name w:val="3A3FA9411B3248509F09FC4773AC5DBE"/>
    <w:rsid w:val="00B807F9"/>
    <w:rPr>
      <w:lang w:val="da-DK" w:eastAsia="da-DK"/>
    </w:rPr>
  </w:style>
  <w:style w:type="paragraph" w:customStyle="1" w:styleId="D266B5D0D7DF471ABA5228C2CFCAEC46">
    <w:name w:val="D266B5D0D7DF471ABA5228C2CFCAEC46"/>
    <w:rsid w:val="00B807F9"/>
    <w:rPr>
      <w:lang w:val="da-DK" w:eastAsia="da-DK"/>
    </w:rPr>
  </w:style>
  <w:style w:type="paragraph" w:customStyle="1" w:styleId="721F3943A5B8465FAC25A9402C25ED8E">
    <w:name w:val="721F3943A5B8465FAC25A9402C25ED8E"/>
    <w:rsid w:val="000C32FA"/>
    <w:rPr>
      <w:lang w:val="da-DK" w:eastAsia="da-DK"/>
    </w:rPr>
  </w:style>
  <w:style w:type="paragraph" w:customStyle="1" w:styleId="2CB5C3ECB74C49BEABB9012E4274CA62">
    <w:name w:val="2CB5C3ECB74C49BEABB9012E4274CA62"/>
    <w:rsid w:val="000C32FA"/>
    <w:rPr>
      <w:lang w:val="da-DK" w:eastAsia="da-DK"/>
    </w:rPr>
  </w:style>
  <w:style w:type="paragraph" w:customStyle="1" w:styleId="348BB718B9064D349DD4841EFD3E78B7">
    <w:name w:val="348BB718B9064D349DD4841EFD3E78B7"/>
    <w:rsid w:val="002D5A0A"/>
    <w:rPr>
      <w:lang w:val="da-DK" w:eastAsia="da-DK"/>
    </w:rPr>
  </w:style>
  <w:style w:type="paragraph" w:customStyle="1" w:styleId="9EBC2894080644B297B3C72FC1476728">
    <w:name w:val="9EBC2894080644B297B3C72FC1476728"/>
    <w:rsid w:val="002D5A0A"/>
    <w:rPr>
      <w:lang w:val="da-DK" w:eastAsia="da-DK"/>
    </w:rPr>
  </w:style>
  <w:style w:type="paragraph" w:customStyle="1" w:styleId="454F6090FF0D49F5A0BEC4CA9FD74298">
    <w:name w:val="454F6090FF0D49F5A0BEC4CA9FD74298"/>
    <w:rsid w:val="002D5A0A"/>
    <w:rPr>
      <w:lang w:val="da-DK" w:eastAsia="da-DK"/>
    </w:rPr>
  </w:style>
  <w:style w:type="paragraph" w:customStyle="1" w:styleId="FE65451E52804CB28485C4F75E71AEBA">
    <w:name w:val="FE65451E52804CB28485C4F75E71AEBA"/>
    <w:rsid w:val="002D5A0A"/>
    <w:rPr>
      <w:lang w:val="da-DK" w:eastAsia="da-DK"/>
    </w:rPr>
  </w:style>
  <w:style w:type="paragraph" w:customStyle="1" w:styleId="EC1FF0CCDF7549E3AEBCFCA13CA2E73B">
    <w:name w:val="EC1FF0CCDF7549E3AEBCFCA13CA2E73B"/>
    <w:rsid w:val="002D5A0A"/>
    <w:rPr>
      <w:lang w:val="da-DK" w:eastAsia="da-DK"/>
    </w:rPr>
  </w:style>
  <w:style w:type="paragraph" w:customStyle="1" w:styleId="4B3151CCF016410C9162DFF148EF4E18">
    <w:name w:val="4B3151CCF016410C9162DFF148EF4E18"/>
    <w:rsid w:val="002D5A0A"/>
    <w:rPr>
      <w:lang w:val="da-DK" w:eastAsia="da-DK"/>
    </w:rPr>
  </w:style>
  <w:style w:type="paragraph" w:customStyle="1" w:styleId="248F49A6E6114556AC9BB3E441483A82">
    <w:name w:val="248F49A6E6114556AC9BB3E441483A82"/>
    <w:rsid w:val="002D5A0A"/>
    <w:rPr>
      <w:lang w:val="da-DK" w:eastAsia="da-DK"/>
    </w:rPr>
  </w:style>
  <w:style w:type="paragraph" w:customStyle="1" w:styleId="4DD939944B7D481BAD92A0AC51618E12">
    <w:name w:val="4DD939944B7D481BAD92A0AC51618E12"/>
    <w:rsid w:val="002D5A0A"/>
    <w:rPr>
      <w:lang w:val="da-DK" w:eastAsia="da-DK"/>
    </w:rPr>
  </w:style>
  <w:style w:type="paragraph" w:customStyle="1" w:styleId="B53877BC4C104C97B4F622AB894EEC4A">
    <w:name w:val="B53877BC4C104C97B4F622AB894EEC4A"/>
    <w:rsid w:val="002D5A0A"/>
    <w:rPr>
      <w:lang w:val="da-DK" w:eastAsia="da-DK"/>
    </w:rPr>
  </w:style>
  <w:style w:type="paragraph" w:customStyle="1" w:styleId="665032DE5DFA452490774734A25D1108">
    <w:name w:val="665032DE5DFA452490774734A25D1108"/>
    <w:rsid w:val="002D5A0A"/>
    <w:rPr>
      <w:lang w:val="da-DK" w:eastAsia="da-DK"/>
    </w:rPr>
  </w:style>
  <w:style w:type="paragraph" w:customStyle="1" w:styleId="C508A30DAA424FD8B42DEDF1C69B19DF">
    <w:name w:val="C508A30DAA424FD8B42DEDF1C69B19DF"/>
    <w:rsid w:val="002D5A0A"/>
    <w:rPr>
      <w:lang w:val="da-DK" w:eastAsia="da-DK"/>
    </w:rPr>
  </w:style>
  <w:style w:type="paragraph" w:customStyle="1" w:styleId="48EC0E93177B48448BE82659E7054093">
    <w:name w:val="48EC0E93177B48448BE82659E7054093"/>
    <w:rsid w:val="002D5A0A"/>
    <w:rPr>
      <w:lang w:val="da-DK" w:eastAsia="da-DK"/>
    </w:rPr>
  </w:style>
  <w:style w:type="paragraph" w:customStyle="1" w:styleId="2C39B0D7A2604722A58CA23E046D34B9">
    <w:name w:val="2C39B0D7A2604722A58CA23E046D34B9"/>
    <w:rsid w:val="002D5A0A"/>
    <w:rPr>
      <w:lang w:val="da-DK" w:eastAsia="da-DK"/>
    </w:rPr>
  </w:style>
  <w:style w:type="paragraph" w:customStyle="1" w:styleId="8E6E9800387D4C929ACF2FB0603AA477">
    <w:name w:val="8E6E9800387D4C929ACF2FB0603AA477"/>
    <w:rsid w:val="002D5A0A"/>
    <w:rPr>
      <w:lang w:val="da-DK" w:eastAsia="da-DK"/>
    </w:rPr>
  </w:style>
  <w:style w:type="paragraph" w:customStyle="1" w:styleId="1B23467F53D74360954403C6128BE346">
    <w:name w:val="1B23467F53D74360954403C6128BE346"/>
    <w:rsid w:val="002D5A0A"/>
    <w:rPr>
      <w:lang w:val="da-DK" w:eastAsia="da-DK"/>
    </w:rPr>
  </w:style>
  <w:style w:type="paragraph" w:customStyle="1" w:styleId="6F27B3AF698F4FE7B93BAA79601A27B0">
    <w:name w:val="6F27B3AF698F4FE7B93BAA79601A27B0"/>
    <w:rsid w:val="00E31037"/>
    <w:rPr>
      <w:lang w:val="da-DK" w:eastAsia="da-DK"/>
    </w:rPr>
  </w:style>
  <w:style w:type="paragraph" w:customStyle="1" w:styleId="6344C361BBD143668F665FC0E72B1670">
    <w:name w:val="6344C361BBD143668F665FC0E72B1670"/>
    <w:rsid w:val="00E3103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Custom 2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A l t e r n a t i v e A d d r e s s 1 > A l t e r n a t i v e A d d r e s s 1 < / A l t e r n a t i v e A d d r e s s 1 >  
         < A l t e r n a t i v e A d d r e s s 2 > A l t e r n a t i v e A d d r e s s 2 < / A l t e r n a t i v e A d d r e s s 2 >  
         < A l t e r n a t i v e A d d r e s s 3 > A l t e r n a t i v e A d d r e s s 3 < / A l t e r n a t i v e A d d r e s s 3 >  
         < A l t e r n a t i v e A d d r e s s 4 > A l t e r n a t i v e A d d r e s s 4 < / A l t e r n a t i v e A d d r e s s 4 >  
         < A l t e r n a t i v e A d d r e s s 5 > A l t e r n a t i v e A d d r e s s 5 < / A l t e r n a t i v e A d d r e s s 5 >  
         < A l t e r n a t i v e A d d r e s s 6 > A l t e r n a t i v e A d d r e s s 6 < / A l t e r n a t i v e A d d r e s s 6 >  
         < A l t e r n a t i v e A d d r e s s 7 > A l t e r n a t i v e A d d r e s s 7 < / A l t e r n a t i v e A d d r e s s 7 >  
         < A l t e r n a t i v e A d d r e s s 8 > A l t e r n a t i v e A d d r e s s 8 < / A l t e r n a t i v e A d d r e s s 8 >  
         < A l t e r n a t i v e A d d r e s s _ L b l > A l t e r n a t i v e A d d r e s s _ L b l < / A l t e r n a t i v e A d d r e s s _ L b l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C u s t o m e r S i r e n N o > C u s t o m e r S i r e n N o < / C u s t o m e r S i r e n N o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G o o d s A n d S e r v i c e s _ L b l > G o o d s A n d S e r v i c e s _ L b l < / G o o d s A n d S e r v i c e s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a i d O n D e b i t s _ L b l > V A T P a i d O n D e b i t s _ L b l < / V A T P a i d O n D e b i t s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C6C9127B-EA60-4B35-8664-E29413D463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49FD958-388F-4BB5-BF33-B32A63E27B5D}">
  <ds:schemaRefs>
    <ds:schemaRef ds:uri="urn:microsoft-dynamics-nav/reports/Standard_Sales_Invoice/130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US_REP1304_Blue</Template>
  <TotalTime>0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2017-01-30T12:19:00Z</dcterms:created>
  <dcterms:modified xsi:type="dcterms:W3CDTF">2022-06-15T13:13:00Z</dcterms:modified>
</cp:coreProperties>
</file>