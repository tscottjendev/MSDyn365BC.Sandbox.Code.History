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A601FE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E2736C" w14:paraId="2BAD024C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E2736C" w14:paraId="273DF427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0ECC4E25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E2736C" w14:paraId="4EDE89FA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9E3A6BE" wp14:editId="7D808523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6F303E38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64B59459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2508FE97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EndPr/>
            <w:sdtContent>
              <w:p w:rsidRPr="006921DE" w:rsidR="0023400D" w:rsidP="0023400D" w:rsidRDefault="0023400D" w14:paraId="651B9BAE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3D7D5FE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28CFECA5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4BB64AFC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2B67859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F2B48E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0DD4FD8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F0F115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4019F7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2117B59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A9835B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C523E2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3A26EAF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5CF8F33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3B5C8D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FE6D333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75411614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5B1BE48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596E82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9543CD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2736C" w14:paraId="4FADD6F2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F9FCC70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81A9DA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01EF99F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F5AF619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2388D73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2072B6B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BD9202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B3CB3F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56E80EF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3B58D6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FEB79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4D6939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1F942701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2E68B1E2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 w14:paraId="11A90717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 w14:paraId="1C81B9E6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37C57D67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1BA23B3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 w14:paraId="017D004D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 w14:paraId="33812B3E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7D64B5E0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27028B9F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39C761C3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30FE3E1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24A0164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2C835E3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46C11A59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791CAA09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5BB4161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BFCC0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35D9B101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27B32842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1F1C291F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16624622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53293ED9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705CE305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D51473" w:rsidRDefault="00DE3BB2" w14:paraId="367E2F01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D51473" w:rsidRDefault="0055738E" w14:paraId="21DDFA54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D51473" w:rsidRDefault="0055738E" w14:paraId="5BD92E7F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 w14:paraId="7ECF0373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7B68384B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84499A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2AC72749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D51473" w:rsidRDefault="0055738E" w14:paraId="353AD4EA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D51473" w:rsidRDefault="0055738E" w14:paraId="2D06F418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61468673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66C43E99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11A25C1C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1CB46090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4EE9253D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69A0DC31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8937611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 w14:paraId="5B2C2BA6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 w14:paraId="1ADC8AA9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0D42CF98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D51473" w:rsidRDefault="00B25A22" w14:paraId="5C254031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D51473" w:rsidRDefault="00B25A22" w14:paraId="1C1C85B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5C27887A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2_VATClauseLine"/>
                          <w:tag w:val="#Nav: Standard_Sales_Invoice/1306"/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2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D51473" w:rsidRDefault="00B25A22" w14:paraId="5722B556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 w14:paraId="69938A24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73ABA4C2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19C02354" w14:textId="77777777">
      <w:pPr>
        <w:pStyle w:val="GroupSeparation"/>
        <w:spacing w:after="0" w:line="240" w:lineRule="auto"/>
      </w:pPr>
    </w:p>
    <w:tbl>
      <w:tblPr>
        <w:tblStyle w:val="TableGrid"/>
        <w:tblW w:w="101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1365"/>
        <w:gridCol w:w="1800"/>
        <w:gridCol w:w="1800"/>
        <w:gridCol w:w="1710"/>
        <w:gridCol w:w="1800"/>
      </w:tblGrid>
      <w:tr w:rsidRPr="009C0E57" w:rsidR="00320299" w:rsidTr="00D51473" w14:paraId="6A9A5F7C" w14:textId="77777777">
        <w:trPr>
          <w:cantSplit/>
        </w:trPr>
        <w:sdt>
          <w:sdtPr>
            <w:rPr>
              <w:b/>
              <w:bCs/>
              <w:sz w:val="18"/>
              <w:szCs w:val="18"/>
            </w:rPr>
            <w:alias w:val="#Nav: /Header/VATAmountSpecification_Lbl"/>
            <w:tag w:val="#Nav: Standard_Sales_Invoice/1306"/>
            <w:id w:val="592601378"/>
            <w:placeholder>
              <w:docPart w:val="19A2457775B24358B2A4A5739B54A395"/>
            </w:placeholder>
            <w:dataBinding w:prefixMappings="xmlns:ns0='urn:microsoft-dynamics-nav/reports/Standard_Sales_Invoice/1306/'" w:xpath="/ns0:NavWordReportXmlPart[1]/ns0:Header[1]/ns0:VATAmountSpecification_Lbl[1]" w:storeItemID="{449FD958-388F-4BB5-BF33-B32A63E27B5D}"/>
            <w:text/>
          </w:sdtPr>
          <w:sdtEndPr/>
          <w:sdtContent>
            <w:tc>
              <w:tcPr>
                <w:tcW w:w="10170" w:type="dxa"/>
                <w:gridSpan w:val="6"/>
              </w:tcPr>
              <w:p w:rsidRPr="009C0E57" w:rsidR="00320299" w:rsidP="00702B1D" w:rsidRDefault="00320299" w14:paraId="548E1A78" w14:textId="77777777">
                <w:pPr>
                  <w:keepNext/>
                  <w:spacing w:before="120" w:after="6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VATAmountSpecification_Lbl</w:t>
                </w:r>
                <w:proofErr w:type="spellEnd"/>
              </w:p>
            </w:tc>
          </w:sdtContent>
        </w:sdt>
      </w:tr>
      <w:tr w:rsidRPr="003E647E" w:rsidR="00D51473" w:rsidTr="008F4A42" w14:paraId="786A7E55" w14:textId="77777777">
        <w:trPr>
          <w:cantSplit/>
        </w:trPr>
        <w:sdt>
          <w:sdtPr>
            <w:rPr>
              <w:b/>
              <w:bCs/>
              <w:sz w:val="18"/>
              <w:szCs w:val="18"/>
            </w:rPr>
            <w:alias w:val="#Nav: /Header/VATAmountLine/VATIdentifier_VatAmountLine_Lbl"/>
            <w:tag w:val="#Nav: Standard_Sales_Invoice/1306"/>
            <w:id w:val="-1625768685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Identifier_VatAmountLine_Lbl[1]" w:storeItemID="{449FD958-388F-4BB5-BF33-B32A63E27B5D}"/>
            <w:text/>
          </w:sdtPr>
          <w:sdtContent>
            <w:tc>
              <w:tcPr>
                <w:tcW w:w="1695" w:type="dxa"/>
              </w:tcPr>
              <w:p w:rsidRPr="003E647E" w:rsidR="00D51473" w:rsidP="00E06E5F" w:rsidRDefault="00D51473" w14:paraId="3F4DF57C" w14:textId="77777777">
                <w:pPr>
                  <w:keepNext/>
                  <w:spacing w:before="120" w:after="6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VATIdentifier_VatAmountLine_Lbl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Pct_VatAmountLine_Lbl"/>
            <w:tag w:val="#Nav: Standard_Sales_Invoice/1306"/>
            <w:id w:val="420607187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Pct_VatAmountLine_Lbl[1]" w:storeItemID="{449FD958-388F-4BB5-BF33-B32A63E27B5D}"/>
            <w:text/>
          </w:sdtPr>
          <w:sdtContent>
            <w:tc>
              <w:tcPr>
                <w:tcW w:w="1365" w:type="dxa"/>
              </w:tcPr>
              <w:p w:rsidRPr="003E647E" w:rsidR="00D51473" w:rsidP="00E06E5F" w:rsidRDefault="00D51473" w14:paraId="2CCF5CEE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VATPct_VatAmountLine_Lbl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Base_VatAmountLine_Lbl"/>
            <w:tag w:val="#Nav: Standard_Sales_Invoice/1306"/>
            <w:id w:val="1300191147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Base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181456C5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VATBase_VatAmountLine_Lbl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Amount_VatAmountLine_Lbl"/>
            <w:tag w:val="#Nav: Standard_Sales_Invoice/1306"/>
            <w:id w:val="350611914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Amount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5F517FBB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BaseLCY_VATAmountLine_Lbl"/>
            <w:tag w:val="#Nav: Standard_Sales_Invoice/1306"/>
            <w:id w:val="-881393095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BaseLCY_VATAmountLine_Lbl[1]" w:storeItemID="{449FD958-388F-4BB5-BF33-B32A63E27B5D}"/>
            <w:text/>
          </w:sdtPr>
          <w:sdtContent>
            <w:tc>
              <w:tcPr>
                <w:tcW w:w="1710" w:type="dxa"/>
              </w:tcPr>
              <w:p w:rsidRPr="003E647E" w:rsidR="00D51473" w:rsidP="00E06E5F" w:rsidRDefault="00D51473" w14:paraId="549E23AA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VATBaseLCY_VATAmountLine_Lbl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VATAmountLine/VATAmountLCY_VATAmountLine_Lbl"/>
            <w:tag w:val="#Nav: Standard_Sales_Invoice/1306"/>
            <w:id w:val="-108206676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VATAmountLine[1]/ns0:VATAmountLCY_VATAmountLine_Lbl[1]" w:storeItemID="{449FD958-388F-4BB5-BF33-B32A63E27B5D}"/>
            <w:text/>
          </w:sdtPr>
          <w:sdtContent>
            <w:tc>
              <w:tcPr>
                <w:tcW w:w="1800" w:type="dxa"/>
              </w:tcPr>
              <w:p w:rsidRPr="003E647E" w:rsidR="00D51473" w:rsidP="00E06E5F" w:rsidRDefault="00D51473" w14:paraId="51CB1ED4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VATAmountLCY_VATAmountLine_Lbl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VATAmountLine"/>
          <w:tag w:val="#Nav: Standard_Sales_Invoice/1306"/>
          <w:id w:val="595054573"/>
          <w15:dataBinding w:prefixMappings="xmlns:ns0='urn:microsoft-dynamics-nav/reports/Standard_Sales_Invoice/1306/'" w:xpath="/ns0:NavWordReportXmlPart[1]/ns0:Header[1]/ns0:VATAmountLine" w:storeItemID="{449FD958-388F-4BB5-BF33-B32A63E27B5D}"/>
          <w15:repeatingSection/>
        </w:sdtPr>
        <w:sdtContent>
          <w:sdt>
            <w:sdtPr>
              <w:rPr>
                <w:sz w:val="18"/>
                <w:szCs w:val="18"/>
              </w:rPr>
              <w:id w:val="988219774"/>
              <w:placeholder>
                <w:docPart w:val="B440F4978DEA41A2B3999DBBA3D84117"/>
              </w:placeholder>
              <w15:repeatingSectionItem/>
            </w:sdtPr>
            <w:sdtContent>
              <w:tr w:rsidRPr="006A4BF0" w:rsidR="00D51473" w:rsidTr="008F4A42" w14:paraId="7F0870A2" w14:textId="77777777">
                <w:trPr>
                  <w:cantSplit/>
                </w:trPr>
                <w:sdt>
                  <w:sdtPr>
                    <w:rPr>
                      <w:sz w:val="18"/>
                      <w:szCs w:val="18"/>
                    </w:rPr>
                    <w:alias w:val="#Nav: /Header/VATAmountLine/VATIdentifier_VatAmountLine"/>
                    <w:tag w:val="#Nav: Standard_Sales_Invoice/1306"/>
                    <w:id w:val="1656719032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Identifier_VatAmountLine[1]" w:storeItemID="{449FD958-388F-4BB5-BF33-B32A63E27B5D}"/>
                    <w:text/>
                  </w:sdtPr>
                  <w:sdtContent>
                    <w:tc>
                      <w:tcPr>
                        <w:tcW w:w="1695" w:type="dxa"/>
                      </w:tcPr>
                      <w:p w:rsidRPr="006A4BF0" w:rsidR="00D51473" w:rsidP="00D51473" w:rsidRDefault="00D51473" w14:paraId="287D827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VATIdentifier_VatAmountLine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Pct_VatAmountLine"/>
                    <w:tag w:val="#Nav: Standard_Sales_Invoice/1306"/>
                    <w:id w:val="1402412575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Pct_VatAmountLine[1]" w:storeItemID="{449FD958-388F-4BB5-BF33-B32A63E27B5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6A4BF0" w:rsidR="00D51473" w:rsidP="00D51473" w:rsidRDefault="00D51473" w14:paraId="72038F6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VATPct_VatAmountLine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Base_VatAmountLine"/>
                    <w:tag w:val="#Nav: Standard_Sales_Invoice/1306"/>
                    <w:id w:val="-1193222661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Base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093C1B6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VATBase_VatAmountLine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Amount_VatAmountLine"/>
                    <w:tag w:val="#Nav: Standard_Sales_Invoice/1306"/>
                    <w:id w:val="1197042123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Amount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61F51AD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VATAmount_VatAmountLine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BaseLCY_VATAmountLine"/>
                    <w:tag w:val="#Nav: Standard_Sales_Invoice/1306"/>
                    <w:id w:val="-1714338738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BaseLCY_VATAmountLine[1]" w:storeItemID="{449FD958-388F-4BB5-BF33-B32A63E27B5D}"/>
                    <w:text/>
                  </w:sdtPr>
                  <w:sdtContent>
                    <w:tc>
                      <w:tcPr>
                        <w:tcW w:w="1710" w:type="dxa"/>
                      </w:tcPr>
                      <w:p w:rsidRPr="006A4BF0" w:rsidR="00D51473" w:rsidP="00D51473" w:rsidRDefault="00D51473" w14:paraId="13134F5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VATBaseLCY_VATAmountLine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AmountLine/VATAmountLCY_VATAmountLine"/>
                    <w:tag w:val="#Nav: Standard_Sales_Invoice/1306"/>
                    <w:id w:val="1301114300"/>
                    <w:placeholder>
                      <w:docPart w:val="E30E0D14F6604119BBBFC242881B2127"/>
                    </w:placeholder>
                    <w:dataBinding w:prefixMappings="xmlns:ns0='urn:microsoft-dynamics-nav/reports/Standard_Sales_Invoice/1306/'" w:xpath="/ns0:NavWordReportXmlPart[1]/ns0:Header[1]/ns0:VATAmountLine[1]/ns0:VATAmountLCY_VATAmountLine[1]" w:storeItemID="{449FD958-388F-4BB5-BF33-B32A63E27B5D}"/>
                    <w:text/>
                  </w:sdtPr>
                  <w:sdtContent>
                    <w:tc>
                      <w:tcPr>
                        <w:tcW w:w="1800" w:type="dxa"/>
                      </w:tcPr>
                      <w:p w:rsidRPr="006A4BF0" w:rsidR="00D51473" w:rsidP="00D51473" w:rsidRDefault="00D51473" w14:paraId="66D7C75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VATAmountLCY_VATAmountLine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60596" w:rsidR="00D51473" w:rsidTr="008F4A42" w14:paraId="2A58BAC9" w14:textId="77777777">
        <w:trPr>
          <w:cantSplit/>
        </w:trPr>
        <w:tc>
          <w:tcPr>
            <w:tcW w:w="1695" w:type="dxa"/>
          </w:tcPr>
          <w:p w:rsidRPr="00D60596" w:rsidR="00D51473" w:rsidP="00E06E5F" w:rsidRDefault="00D51473" w14:paraId="01D5F0FD" w14:textId="77777777">
            <w:pPr>
              <w:keepNext/>
              <w:spacing w:before="120" w:after="6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5" w:type="dxa"/>
          </w:tcPr>
          <w:p w:rsidRPr="00D60596" w:rsidR="00D51473" w:rsidP="00E06E5F" w:rsidRDefault="00D51473" w14:paraId="078AD063" w14:textId="77777777">
            <w:pPr>
              <w:keepNext/>
              <w:spacing w:before="120" w:after="60"/>
              <w:jc w:val="right"/>
              <w:rPr>
                <w:b/>
                <w:bCs/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</w:rPr>
            <w:alias w:val="#Nav: /Header/Totals/TotalVATBaseOnVATAmtLine"/>
            <w:tag w:val="#Nav: Standard_Sales_Invoice/1306"/>
            <w:id w:val="-178117756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BaseOnVATAmtLine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224F893A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TotalVATBaseOnVATAmtLine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AmountOnVATAmtLine"/>
            <w:tag w:val="#Nav: Standard_Sales_Invoice/1306"/>
            <w:id w:val="1681929779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AmountOnVATAmtLine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60503B14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TotalVATAmountOnVATAmtLine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BaseLCY"/>
            <w:tag w:val="#Nav: Standard_Sales_Invoice/1306"/>
            <w:id w:val="100925903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BaseLCY[1]" w:storeItemID="{449FD958-388F-4BB5-BF33-B32A63E27B5D}"/>
            <w:text/>
          </w:sdtPr>
          <w:sdtContent>
            <w:tc>
              <w:tcPr>
                <w:tcW w:w="1710" w:type="dxa"/>
              </w:tcPr>
              <w:p w:rsidRPr="00D60596" w:rsidR="00D51473" w:rsidP="00E06E5F" w:rsidRDefault="00D51473" w14:paraId="00F75346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TotalVATBaseLCY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Totals/TotalVATAmountLCY"/>
            <w:tag w:val="#Nav: Standard_Sales_Invoice/1306"/>
            <w:id w:val="-1026172993"/>
            <w:placeholder>
              <w:docPart w:val="E30E0D14F6604119BBBFC242881B2127"/>
            </w:placeholder>
            <w:dataBinding w:prefixMappings="xmlns:ns0='urn:microsoft-dynamics-nav/reports/Standard_Sales_Invoice/1306/'" w:xpath="/ns0:NavWordReportXmlPart[1]/ns0:Header[1]/ns0:Totals[1]/ns0:TotalVATAmountLCY[1]" w:storeItemID="{449FD958-388F-4BB5-BF33-B32A63E27B5D}"/>
            <w:text/>
          </w:sdtPr>
          <w:sdtContent>
            <w:tc>
              <w:tcPr>
                <w:tcW w:w="1800" w:type="dxa"/>
              </w:tcPr>
              <w:p w:rsidRPr="00D60596" w:rsidR="00D51473" w:rsidP="00E06E5F" w:rsidRDefault="00D51473" w14:paraId="2B425236" w14:textId="77777777">
                <w:pPr>
                  <w:keepNext/>
                  <w:spacing w:before="120" w:after="60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TotalVATAmountLCY</w:t>
                </w:r>
                <w:proofErr w:type="spellEnd"/>
              </w:p>
            </w:tc>
          </w:sdtContent>
        </w:sdt>
      </w:tr>
    </w:tbl>
    <w:p w:rsidR="00B25A22" w:rsidP="005B41A2" w:rsidRDefault="00B25A22" w14:paraId="7B180E40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D51473" w:rsidRDefault="001A63CC" w14:paraId="64E7A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269A1107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D51473" w:rsidRDefault="00A97B8A" w14:paraId="7F8C0451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6807FCF" wp14:editId="4AB3F7D9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D51473" w:rsidRDefault="00A97B8A" w14:paraId="398EA245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2FF3FADF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3DEC13A1" w14:textId="77777777">
      <w:pPr>
        <w:pStyle w:val="SubGroupSeparation"/>
      </w:pPr>
    </w:p>
    <w:p w:rsidR="008166C0" w:rsidP="00FF5235" w:rsidRDefault="008166C0" w14:paraId="24B9E06E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36C" w:rsidP="00E40C63" w:rsidRDefault="00E2736C" w14:paraId="6E442A4C" w14:textId="77777777">
      <w:pPr>
        <w:spacing w:after="0"/>
      </w:pPr>
      <w:r>
        <w:separator/>
      </w:r>
    </w:p>
  </w:endnote>
  <w:endnote w:type="continuationSeparator" w:id="0">
    <w:p w:rsidR="00E2736C" w:rsidP="00E40C63" w:rsidRDefault="00E2736C" w14:paraId="4C24869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46A9DE10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E519B32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1517DBD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BBB975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7DB8F682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4519DFAD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 w14:paraId="14093979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 w14:paraId="40EE8D5B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1AB1B0F4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m5bxyg=="/>
        </w:sdtPr>
        <w:sdtEndPr/>
        <w:sdtContent>
          <w:tc>
            <w:tcPr>
              <w:tcW w:w="1250" w:type="pct"/>
            </w:tcPr>
            <w:p w:rsidRPr="003260F6" w:rsidR="0023400D" w:rsidP="00C43401" w:rsidRDefault="00D51473" w14:paraId="2DDE52C3" w14:textId="28B83CE2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09B7E6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 w14:paraId="0CA6CBB7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 w14:paraId="75E1D31D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36D031B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m5bxyg=="/>
        </w:sdtPr>
        <w:sdtEndPr/>
        <w:sdtContent>
          <w:tc>
            <w:tcPr>
              <w:tcW w:w="1250" w:type="pct"/>
            </w:tcPr>
            <w:p w:rsidRPr="005A2FAF" w:rsidR="0023400D" w:rsidP="00C43401" w:rsidRDefault="00D51473" w14:paraId="381D2183" w14:textId="17BC7260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784DDB4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36C" w:rsidP="00E40C63" w:rsidRDefault="00E2736C" w14:paraId="36B13D80" w14:textId="77777777">
      <w:pPr>
        <w:spacing w:after="0"/>
      </w:pPr>
      <w:r>
        <w:separator/>
      </w:r>
    </w:p>
  </w:footnote>
  <w:footnote w:type="continuationSeparator" w:id="0">
    <w:p w:rsidR="00E2736C" w:rsidP="00E40C63" w:rsidRDefault="00E2736C" w14:paraId="051EA84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7C1A78CC" w14:textId="77777777">
      <w:tc>
        <w:tcPr>
          <w:tcW w:w="2929" w:type="pct"/>
        </w:tcPr>
        <w:p w:rsidRPr="00C43401" w:rsidR="00C43401" w:rsidP="00C43401" w:rsidRDefault="00E2736C" w14:paraId="3220030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p w:rsidR="00C43401" w:rsidP="00C43401" w:rsidRDefault="00C43401" w14:paraId="1120EF7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2736C" w14:paraId="378EC254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7AC1E92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E991F3A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0299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8F4A42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D64DB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1473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06E5F"/>
    <w:rsid w:val="00E111C4"/>
    <w:rsid w:val="00E11F42"/>
    <w:rsid w:val="00E15258"/>
    <w:rsid w:val="00E21ED9"/>
    <w:rsid w:val="00E22B7E"/>
    <w:rsid w:val="00E2736C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B6602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A8D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19A2457775B24358B2A4A5739B54A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A297-2702-4E01-A2BB-6AB941F6912D}"/>
      </w:docPartPr>
      <w:docPartBody>
        <w:p w:rsidR="00CF31EB" w:rsidRDefault="00811CEE" w:rsidP="00811CEE">
          <w:pPr>
            <w:pStyle w:val="19A2457775B24358B2A4A5739B54A395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E0D14F6604119BBBFC242881B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05E18-44A1-43BA-B8D8-FB3573A7B2A3}"/>
      </w:docPartPr>
      <w:docPartBody>
        <w:p w:rsidR="00000000" w:rsidRDefault="005E0D18" w:rsidP="005E0D18">
          <w:pPr>
            <w:pStyle w:val="E30E0D14F6604119BBBFC242881B2127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40F4978DEA41A2B3999DBBA3D84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A295D-FBBD-4AC6-AD38-C2FF9D5D0D50}"/>
      </w:docPartPr>
      <w:docPartBody>
        <w:p w:rsidR="00000000" w:rsidRDefault="005E0D18" w:rsidP="005E0D18">
          <w:pPr>
            <w:pStyle w:val="B440F4978DEA41A2B3999DBBA3D84117"/>
          </w:pPr>
          <w:r w:rsidRPr="00F571B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24D9"/>
    <w:rsid w:val="004E2932"/>
    <w:rsid w:val="005073E4"/>
    <w:rsid w:val="0051742B"/>
    <w:rsid w:val="005336F2"/>
    <w:rsid w:val="00537FE2"/>
    <w:rsid w:val="005D3D73"/>
    <w:rsid w:val="005D7221"/>
    <w:rsid w:val="005E0D18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11CEE"/>
    <w:rsid w:val="00822ECA"/>
    <w:rsid w:val="00833113"/>
    <w:rsid w:val="00850A00"/>
    <w:rsid w:val="00867D5C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933D2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CF31EB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D18"/>
    <w:rPr>
      <w:color w:val="808080"/>
    </w:rPr>
  </w:style>
  <w:style w:type="paragraph" w:customStyle="1" w:styleId="6938D6E501464FD89C4ED442EA564A6F">
    <w:name w:val="6938D6E501464FD89C4ED442EA564A6F"/>
    <w:rsid w:val="00811CEE"/>
  </w:style>
  <w:style w:type="paragraph" w:customStyle="1" w:styleId="BB3136A93907400498B011B8C7C6DBEC">
    <w:name w:val="BB3136A93907400498B011B8C7C6DBEC"/>
    <w:rsid w:val="00811CEE"/>
  </w:style>
  <w:style w:type="paragraph" w:customStyle="1" w:styleId="349AA578BFDD41D1B0DD1CEF03A4820F">
    <w:name w:val="349AA578BFDD41D1B0DD1CEF03A4820F"/>
    <w:rsid w:val="00811CEE"/>
  </w:style>
  <w:style w:type="paragraph" w:customStyle="1" w:styleId="FEAFC2B5BD1A4854894E7F110934D0A7">
    <w:name w:val="FEAFC2B5BD1A4854894E7F110934D0A7"/>
    <w:rsid w:val="00811CEE"/>
  </w:style>
  <w:style w:type="paragraph" w:customStyle="1" w:styleId="EFE08D672CDF434E88EC62FDED9CAFEB">
    <w:name w:val="EFE08D672CDF434E88EC62FDED9CAFEB"/>
    <w:rsid w:val="00811CEE"/>
  </w:style>
  <w:style w:type="paragraph" w:customStyle="1" w:styleId="FAA35985FA6F4FC39B6CD6853F9C2A5B">
    <w:name w:val="FAA35985FA6F4FC39B6CD6853F9C2A5B"/>
    <w:rsid w:val="00811CEE"/>
  </w:style>
  <w:style w:type="paragraph" w:customStyle="1" w:styleId="19A2457775B24358B2A4A5739B54A395">
    <w:name w:val="19A2457775B24358B2A4A5739B54A395"/>
    <w:rsid w:val="00811CEE"/>
  </w:style>
  <w:style w:type="paragraph" w:customStyle="1" w:styleId="2F30257B02D7469AB2A6C14B7CF885CC">
    <w:name w:val="2F30257B02D7469AB2A6C14B7CF885CC"/>
    <w:rsid w:val="00811CEE"/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CA057E4ACB4449F5B13BC8335CC9E712">
    <w:name w:val="CA057E4ACB4449F5B13BC8335CC9E712"/>
    <w:rsid w:val="005E0D18"/>
  </w:style>
  <w:style w:type="paragraph" w:customStyle="1" w:styleId="064C062F001742A28C92B19D9266A8C5">
    <w:name w:val="064C062F001742A28C92B19D9266A8C5"/>
    <w:rsid w:val="005E0D18"/>
  </w:style>
  <w:style w:type="paragraph" w:customStyle="1" w:styleId="E30E0D14F6604119BBBFC242881B2127">
    <w:name w:val="E30E0D14F6604119BBBFC242881B2127"/>
    <w:rsid w:val="005E0D18"/>
  </w:style>
  <w:style w:type="paragraph" w:customStyle="1" w:styleId="B440F4978DEA41A2B3999DBBA3D84117">
    <w:name w:val="B440F4978DEA41A2B3999DBBA3D84117"/>
    <w:rsid w:val="005E0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2022-04-22T20:14:00Z</dcterms:created>
  <dcterms:modified xsi:type="dcterms:W3CDTF">2022-04-22T20:44:00Z</dcterms:modified>
</cp:coreProperties>
</file>