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7D7" w:rsidP="00C547D7" w:rsidRDefault="00015950">
      <w:pPr>
        <w:pStyle w:val="Heading2"/>
        <w:rPr>
          <w:color w:val="808080" w:themeColor="background1" w:themeShade="80"/>
        </w:rPr>
      </w:pPr>
      <w:sdt>
        <w:sdtPr>
          <w:rPr>
            <w:color w:val="808080" w:themeColor="background1" w:themeShade="80"/>
          </w:rPr>
          <w:id w:val="-1545972977"/>
          <w:placeholder>
            <w:docPart w:val="24716A9BEB9A419FBB40ECA2026384BF"/>
          </w:placeholder>
          <w15:dataBinding w:prefixMappings="xmlns:ns0='urn:microsoft-dynamics-nav/reports/Mini_Sales_Invoice/1306/' " w:xpath="/ns0:NavWordReportXmlPart[1]/ns0:Header[1]/ns0:BilltoCustomerNo_Lbl[1]" w:storeItemID="{7B1E7AB9-3770-4556-9B73-8944FB968D30}"/>
        </w:sdtPr>
        <w:sdtEndPr/>
        <w:sdtContent>
          <w:proofErr w:type="spellStart"/>
          <w:r w:rsidR="00C547D7">
            <w:rPr>
              <w:color w:val="808080" w:themeColor="background1" w:themeShade="80"/>
            </w:rPr>
            <w:t>BilltoCustomerNo_Lbl</w:t>
          </w:r>
          <w:proofErr w:type="spellEnd"/>
        </w:sdtContent>
      </w:sdt>
      <w:r w:rsidR="00C547D7">
        <w:rPr>
          <w:color w:val="808080" w:themeColor="background1" w:themeShade="80"/>
        </w:rPr>
        <w:t xml:space="preserve"> </w:t>
      </w:r>
      <w:sdt>
        <w:sdtPr>
          <w:rPr>
            <w:color w:val="808080" w:themeColor="background1" w:themeShade="80"/>
          </w:rPr>
          <w:id w:val="539640746"/>
          <w:placeholder>
            <w:docPart w:val="24716A9BEB9A419FBB40ECA2026384BF"/>
          </w:placeholder>
          <w15:dataBinding w:prefixMappings="xmlns:ns0='urn:microsoft-dynamics-nav/reports/Mini_Sales_Invoice/1306/' " w:xpath="/ns0:NavWordReportXmlPart[1]/ns0:Header[1]/ns0:BilltoCustumerNo[1]" w:storeItemID="{7B1E7AB9-3770-4556-9B73-8944FB968D30}"/>
        </w:sdtPr>
        <w:sdtEndPr/>
        <w:sdtContent>
          <w:proofErr w:type="spellStart"/>
          <w:r w:rsidR="00C547D7">
            <w:rPr>
              <w:color w:val="808080" w:themeColor="background1" w:themeShade="80"/>
            </w:rPr>
            <w:t>BilltoCustumerNo</w:t>
          </w:r>
          <w:proofErr w:type="spellEnd"/>
        </w:sdtContent>
      </w:sdt>
    </w:p>
    <w:sdt>
      <w:sdtPr>
        <w:alias w:val="#Nav: /Header/DocumentTitle_Lbl"/>
        <w:tag w:val="#Nav: Standard_Sales_Quote/1304"/>
        <w:id w:val="390932277"/>
        <w:placeholder>
          <w:docPart w:val="F7ECD0C5C7AB4F38A59C3153F20DE3AD"/>
        </w:placeholder>
        <w:dataBinding w:prefixMappings="xmlns:ns0='urn:microsoft-dynamics-nav/reports/Standard_Sales_Quote/1304/'" w:xpath="/ns0:NavWordReportXmlPart[1]/ns0:Header[1]/ns0:DocumentTitle_Lbl[1]" w:storeItemID="{9E53A213-047C-411E-B373-C7A88E802727}"/>
        <w:text/>
      </w:sdtPr>
      <w:sdtEndPr/>
      <w:sdtContent>
        <w:p w:rsidR="00C547D7" w:rsidP="00C547D7" w:rsidRDefault="00C547D7">
          <w:pPr>
            <w:pStyle w:val="Title"/>
            <w:spacing w:before="120"/>
          </w:pPr>
          <w:proofErr w:type="spellStart"/>
          <w:r>
            <w:t>DocumentTitle_Lbl</w:t>
          </w:r>
          <w:proofErr w:type="spellEnd"/>
        </w:p>
      </w:sdtContent>
    </w:sdt>
    <w:p w:rsidR="00C547D7" w:rsidP="00C547D7" w:rsidRDefault="00015950">
      <w:sdt>
        <w:sdtPr>
          <w:alias w:val="#Nav: /Header/LetterText/GreetingText"/>
          <w:tag w:val="#Nav: Standard_Sales_Quote/1304"/>
          <w:id w:val="933089488"/>
          <w:placeholder>
            <w:docPart w:val="F7ECD0C5C7AB4F38A59C3153F20DE3AD"/>
          </w:placeholder>
          <w:dataBinding w:prefixMappings="xmlns:ns0='urn:microsoft-dynamics-nav/reports/Standard_Sales_Quote/1304/'" w:xpath="/ns0:NavWordReportXmlPart[1]/ns0:Header[1]/ns0:LetterText[1]/ns0:GreetingText[1]" w:storeItemID="{9E53A213-047C-411E-B373-C7A88E802727}"/>
          <w:text/>
        </w:sdtPr>
        <w:sdtEndPr/>
        <w:sdtContent>
          <w:r w:rsidR="00C547D7">
            <w:rPr>
              <w:lang w:val="da-DK"/>
            </w:rPr>
            <w:t>GreetingText</w:t>
          </w:r>
        </w:sdtContent>
      </w:sdt>
      <w:r w:rsidR="00C547D7">
        <w:t xml:space="preserve"> </w:t>
      </w:r>
      <w:sdt>
        <w:sdtPr>
          <w:alias w:val="#Nav: /Header/CustomerAddress1"/>
          <w:tag w:val="#Nav: Standard_Sales_Quote/1304"/>
          <w:id w:val="-982696302"/>
          <w:placeholder>
            <w:docPart w:val="24716A9BEB9A419FBB40ECA2026384BF"/>
          </w:placeholder>
          <w:dataBinding w:prefixMappings="xmlns:ns0='urn:microsoft-dynamics-nav/reports/Standard_Sales_Quote/1304/'" w:xpath="/ns0:NavWordReportXmlPart[1]/ns0:Header[1]/ns0:CustomerAddress1[1]" w:storeItemID="{9E53A213-047C-411E-B373-C7A88E802727}"/>
          <w:text/>
        </w:sdtPr>
        <w:sdtEndPr/>
        <w:sdtContent>
          <w:r w:rsidR="00C547D7">
            <w:t>CustomerAddress1</w:t>
          </w:r>
        </w:sdtContent>
      </w:sdt>
      <w:r w:rsidR="00C547D7">
        <w:t>,</w:t>
      </w:r>
    </w:p>
    <w:sdt>
      <w:sdtPr>
        <w:alias w:val="#Nav: /Header/LetterText/BodyText"/>
        <w:tag w:val="#Nav: Standard_Sales_Quote/1304"/>
        <w:id w:val="2047025775"/>
        <w:placeholder>
          <w:docPart w:val="F7ECD0C5C7AB4F38A59C3153F20DE3AD"/>
        </w:placeholder>
        <w:dataBinding w:prefixMappings="xmlns:ns0='urn:microsoft-dynamics-nav/reports/Standard_Sales_Quote/1304/'" w:xpath="/ns0:NavWordReportXmlPart[1]/ns0:Header[1]/ns0:LetterText[1]/ns0:BodyText[1]" w:storeItemID="{9E53A213-047C-411E-B373-C7A88E802727}"/>
        <w:text/>
      </w:sdtPr>
      <w:sdtEndPr/>
      <w:sdtContent>
        <w:p w:rsidR="00C547D7" w:rsidP="00C547D7" w:rsidRDefault="00C547D7">
          <w:r>
            <w:rPr>
              <w:lang w:val="da-DK"/>
            </w:rPr>
            <w:t>BodyText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4"/>
        <w:gridCol w:w="3856"/>
        <w:gridCol w:w="4356"/>
      </w:tblGrid>
      <w:tr w:rsidR="00C547D7" w:rsidTr="00C547D7">
        <w:tc>
          <w:tcPr>
            <w:tcW w:w="1994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sdt>
            <w:sdtPr>
              <w:alias w:val="#Nav: /Header/DocumentNo_Lbl"/>
              <w:tag w:val="#Nav: Standard_Sales_Quote/1304"/>
              <w:id w:val="1558059276"/>
              <w:placeholder>
                <w:docPart w:val="F7ECD0C5C7AB4F38A59C3153F20DE3AD"/>
              </w:placeholder>
              <w:dataBinding w:prefixMappings="xmlns:ns0='urn:microsoft-dynamics-nav/reports/Standard_Sales_Quote/1304/'" w:xpath="/ns0:NavWordReportXmlPart[1]/ns0:Header[1]/ns0:DocumentNo_Lbl[1]" w:storeItemID="{9E53A213-047C-411E-B373-C7A88E802727}"/>
              <w:text/>
            </w:sdtPr>
            <w:sdtEndPr/>
            <w:sdtContent>
              <w:p w:rsidR="00C547D7" w:rsidRDefault="00C547D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DocumentNo_Lbl</w:t>
                </w:r>
              </w:p>
            </w:sdtContent>
          </w:sdt>
        </w:tc>
        <w:tc>
          <w:tcPr>
            <w:tcW w:w="3856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sdt>
            <w:sdtPr>
              <w:alias w:val="#Nav: /Header/DueDate_Lbl"/>
              <w:tag w:val="#Nav: Standard_Sales_Quote/1304"/>
              <w:id w:val="1075398569"/>
              <w:placeholder>
                <w:docPart w:val="F7ECD0C5C7AB4F38A59C3153F20DE3AD"/>
              </w:placeholder>
              <w:dataBinding w:prefixMappings="xmlns:ns0='urn:microsoft-dynamics-nav/reports/Standard_Sales_Quote/1304/'" w:xpath="/ns0:NavWordReportXmlPart[1]/ns0:Header[1]/ns0:DueDate_Lbl[1]" w:storeItemID="{9E53A213-047C-411E-B373-C7A88E802727}"/>
              <w:text/>
            </w:sdtPr>
            <w:sdtEndPr/>
            <w:sdtContent>
              <w:p w:rsidR="00C547D7" w:rsidRDefault="00C547D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DueDate_Lbl</w:t>
                </w:r>
              </w:p>
            </w:sdtContent>
          </w:sdt>
        </w:tc>
        <w:tc>
          <w:tcPr>
            <w:tcW w:w="4356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sdt>
            <w:sdtPr>
              <w:id w:val="-564030499"/>
              <w:placeholder>
                <w:docPart w:val="DefaultPlaceholder_1081868574"/>
              </w:placeholder>
              <w15:dataBinding w:prefixMappings="xmlns:ns0='urn:microsoft-dynamics-nav/reports/Standard_Sales_Quote/1304/' " w:xpath="/ns0:NavWordReportXmlPart[1]/ns0:Header[1]/ns0:Totals[1]/ns0:TotalText[1]" w:storeItemID="{9E53A213-047C-411E-B373-C7A88E802727}"/>
            </w:sdtPr>
            <w:sdtContent>
              <w:p w:rsidR="00C547D7" w:rsidRDefault="00CC67FA">
                <w:pPr>
                  <w:pStyle w:val="Heading1"/>
                  <w:jc w:val="right"/>
                  <w:outlineLvl w:val="0"/>
                </w:pPr>
                <w:r>
                  <w:rPr>
                    <w:lang w:val="da-DK"/>
                  </w:rPr>
                  <w:t>TotalText</w:t>
                </w:r>
              </w:p>
            </w:sdtContent>
          </w:sdt>
        </w:tc>
      </w:tr>
      <w:tr w:rsidR="00C547D7" w:rsidTr="00C547D7">
        <w:sdt>
          <w:sdtPr>
            <w:alias w:val="#Nav: /Header/DocumentNo"/>
            <w:tag w:val="#Nav: Standard_Sales_Quote/1304"/>
            <w:id w:val="-944071343"/>
            <w:placeholder>
              <w:docPart w:val="F7ECD0C5C7AB4F38A59C3153F20DE3AD"/>
            </w:placeholder>
            <w:dataBinding w:prefixMappings="xmlns:ns0='urn:microsoft-dynamics-nav/reports/Standard_Sales_Quote/1304/'" w:xpath="/ns0:NavWordReportXmlPart[1]/ns0:Header[1]/ns0:DocumentNo[1]" w:storeItemID="{9E53A213-047C-411E-B373-C7A88E802727}"/>
            <w:text/>
          </w:sdtPr>
          <w:sdtEndPr/>
          <w:sdtContent>
            <w:tc>
              <w:tcPr>
                <w:tcW w:w="1994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C547D7" w:rsidRDefault="00C547D7">
                <w:r>
                  <w:rPr>
                    <w:lang w:val="da-DK"/>
                  </w:rPr>
                  <w:t>DocumentNo</w:t>
                </w:r>
              </w:p>
            </w:tc>
          </w:sdtContent>
        </w:sdt>
        <w:sdt>
          <w:sdtPr>
            <w:alias w:val="#Nav: /Header/DueDate"/>
            <w:tag w:val="#Nav: Standard_Sales_Quote/1304"/>
            <w:id w:val="1046567246"/>
            <w:placeholder>
              <w:docPart w:val="F7ECD0C5C7AB4F38A59C3153F20DE3AD"/>
            </w:placeholder>
            <w:dataBinding w:prefixMappings="xmlns:ns0='urn:microsoft-dynamics-nav/reports/Standard_Sales_Quote/1304/'" w:xpath="/ns0:NavWordReportXmlPart[1]/ns0:Header[1]/ns0:DueDate[1]" w:storeItemID="{9E53A213-047C-411E-B373-C7A88E802727}"/>
            <w:text/>
          </w:sdtPr>
          <w:sdtEndPr/>
          <w:sdtContent>
            <w:tc>
              <w:tcPr>
                <w:tcW w:w="3856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C547D7" w:rsidRDefault="00C547D7">
                <w:r>
                  <w:rPr>
                    <w:lang w:val="da-DK"/>
                  </w:rPr>
                  <w:t>DueDate</w:t>
                </w:r>
              </w:p>
            </w:tc>
          </w:sdtContent>
        </w:sdt>
        <w:tc>
          <w:tcPr>
            <w:tcW w:w="4356" w:type="dxa"/>
            <w:tcBorders>
              <w:top w:val="single" w:color="808080" w:themeColor="background1" w:themeShade="80" w:sz="4" w:space="0"/>
              <w:left w:val="nil"/>
              <w:bottom w:val="nil"/>
              <w:right w:val="nil"/>
            </w:tcBorders>
            <w:hideMark/>
          </w:tcPr>
          <w:p w:rsidR="00C547D7" w:rsidP="00CC67FA" w:rsidRDefault="00015950">
            <w:pPr>
              <w:jc w:val="right"/>
            </w:pPr>
            <w:sdt>
              <w:sdtPr>
                <w:id w:val="2024125330"/>
                <w:placeholder>
                  <w:docPart w:val="6DE0CB5029D04E479C7938454710AF23"/>
                </w:placeholder>
                <w15:dataBinding w:prefixMappings="xmlns:ns0='urn:microsoft-dynamics-nav/reports/Mini_Sales_Invoice/1306/' " w:xpath="/ns0:NavWordReportXmlPart[1]/ns0:Header[1]/ns0:Totals[1]/ns0:TotalAmountIncludingVAT[1]" w:storeItemID="{7B1E7AB9-3770-4556-9B73-8944FB968D30}"/>
              </w:sdtPr>
              <w:sdtEndPr/>
              <w:sdtContent>
                <w:r w:rsidR="00C547D7">
                  <w:rPr>
                    <w:lang w:val="da-DK"/>
                  </w:rPr>
                  <w:t>TotalAmountIncludingVAT</w:t>
                </w:r>
              </w:sdtContent>
            </w:sdt>
            <w:r w:rsidR="00C547D7">
              <w:t xml:space="preserve"> </w:t>
            </w:r>
          </w:p>
        </w:tc>
      </w:tr>
    </w:tbl>
    <w:p w:rsidR="00C547D7" w:rsidP="00C547D7" w:rsidRDefault="00C547D7">
      <w:pPr>
        <w:pStyle w:val="Subtitle"/>
      </w:pPr>
    </w:p>
    <w:tbl>
      <w:tblPr>
        <w:tblStyle w:val="TableGrid"/>
        <w:tblW w:w="102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</w:tblGrid>
      <w:tr w:rsidR="00C4335A" w:rsidTr="00C4335A">
        <w:sdt>
          <w:sdtPr>
            <w:alias w:val="#Nav: /Header/LetterText/PmtDiscText"/>
            <w:tag w:val="#Nav: Standard_Sales_Quote/1304"/>
            <w:id w:val="1866784608"/>
            <w:placeholder>
              <w:docPart w:val="9DF12C20402C4E51AB0B3D0684A3BD30"/>
            </w:placeholder>
            <w:dataBinding w:prefixMappings="xmlns:ns0='urn:microsoft-dynamics-nav/reports/Standard_Sales_Quote/1304/'" w:xpath="/ns0:NavWordReportXmlPart[1]/ns0:Header[1]/ns0:LetterText[1]/ns0:PmtDiscText[1]" w:storeItemID="{9E53A213-047C-411E-B373-C7A88E802727}"/>
            <w:text/>
          </w:sdtPr>
          <w:sdtEndPr/>
          <w:sdtContent>
            <w:tc>
              <w:tcPr>
                <w:tcW w:w="10260" w:type="dxa"/>
                <w:hideMark/>
              </w:tcPr>
              <w:p w:rsidR="00C4335A" w:rsidRDefault="00C4335A">
                <w:r>
                  <w:rPr>
                    <w:lang w:val="da-DK"/>
                  </w:rPr>
                  <w:t>PmtDiscText</w:t>
                </w:r>
              </w:p>
            </w:tc>
          </w:sdtContent>
        </w:sdt>
      </w:tr>
    </w:tbl>
    <w:p w:rsidR="00C547D7" w:rsidP="00C547D7" w:rsidRDefault="00C547D7"/>
    <w:p w:rsidR="00C547D7" w:rsidP="00C547D7" w:rsidRDefault="00015950">
      <w:pPr>
        <w:pStyle w:val="Subtitle"/>
      </w:pPr>
      <w:sdt>
        <w:sdtPr>
          <w:alias w:val="#Nav: /Header/LetterText/ClosingText"/>
          <w:tag w:val="#Nav: Standard_Sales_Quote/1304"/>
          <w:id w:val="559907206"/>
          <w:placeholder>
            <w:docPart w:val="F7ECD0C5C7AB4F38A59C3153F20DE3AD"/>
          </w:placeholder>
          <w:dataBinding w:prefixMappings="xmlns:ns0='urn:microsoft-dynamics-nav/reports/Standard_Sales_Quote/1304/'" w:xpath="/ns0:NavWordReportXmlPart[1]/ns0:Header[1]/ns0:LetterText[1]/ns0:ClosingText[1]" w:storeItemID="{9E53A213-047C-411E-B373-C7A88E802727}"/>
          <w:text/>
        </w:sdtPr>
        <w:sdtEndPr/>
        <w:sdtContent>
          <w:r w:rsidR="00C547D7">
            <w:rPr>
              <w:lang w:val="da-DK"/>
            </w:rPr>
            <w:t>ClosingText</w:t>
          </w:r>
        </w:sdtContent>
      </w:sdt>
      <w:r w:rsidR="00C547D7">
        <w:t xml:space="preserve">, </w:t>
      </w:r>
      <w:bookmarkStart w:name="_GoBack" w:id="0"/>
      <w:bookmarkEnd w:id="0"/>
    </w:p>
    <w:p w:rsidR="00C547D7" w:rsidP="00C547D7" w:rsidRDefault="00015950">
      <w:sdt>
        <w:sdtPr>
          <w:alias w:val="#Nav: /Header/SalesPersonName"/>
          <w:tag w:val="#Nav: Standard_Sales_Quote/1304"/>
          <w:id w:val="1457443990"/>
          <w:placeholder>
            <w:docPart w:val="3D3835D4D8C64168AA3C2E2F82ACC544"/>
          </w:placeholder>
          <w:dataBinding w:prefixMappings="xmlns:ns0='urn:microsoft-dynamics-nav/reports/Standard_Sales_Quote/1304/'" w:xpath="/ns0:NavWordReportXmlPart[1]/ns0:Header[1]/ns0:SalesPersonName[1]" w:storeItemID="{9E53A213-047C-411E-B373-C7A88E802727}"/>
          <w:text/>
        </w:sdtPr>
        <w:sdtEndPr/>
        <w:sdtContent>
          <w:proofErr w:type="spellStart"/>
          <w:r w:rsidR="00C547D7">
            <w:t>SalesPersonName</w:t>
          </w:r>
          <w:proofErr w:type="spellEnd"/>
        </w:sdtContent>
      </w:sdt>
    </w:p>
    <w:p w:rsidR="00C547D7" w:rsidP="00C547D7" w:rsidRDefault="00015950">
      <w:pPr>
        <w:pStyle w:val="NoSpacing"/>
      </w:pPr>
      <w:sdt>
        <w:sdtPr>
          <w:alias w:val="#Nav: /Header/CompanyAddress1"/>
          <w:tag w:val="#Nav: Standard_Sales_Quote/1304"/>
          <w:id w:val="-1484004486"/>
          <w:placeholder>
            <w:docPart w:val="3FCB2888DACA43258BFE8ABE9971BA53"/>
          </w:placeholder>
          <w:dataBinding w:prefixMappings="xmlns:ns0='urn:microsoft-dynamics-nav/reports/Standard_Sales_Quote/1304/'" w:xpath="/ns0:NavWordReportXmlPart[1]/ns0:Header[1]/ns0:CompanyAddress1[1]" w:storeItemID="{9E53A213-047C-411E-B373-C7A88E802727}"/>
          <w:text/>
        </w:sdtPr>
        <w:sdtEndPr/>
        <w:sdtContent>
          <w:r w:rsidR="00C547D7">
            <w:t>CompanyAddress1</w:t>
          </w:r>
        </w:sdtContent>
      </w:sdt>
    </w:p>
    <w:sdt>
      <w:sdtPr>
        <w:alias w:val="#Nav: /Header/CompanyAddress2"/>
        <w:tag w:val="#Nav: Standard_Sales_Quote/1304"/>
        <w:id w:val="874054407"/>
        <w:placeholder>
          <w:docPart w:val="2303183B108A4B60BDE2E3F4DF8036F2"/>
        </w:placeholder>
        <w:dataBinding w:prefixMappings="xmlns:ns0='urn:microsoft-dynamics-nav/reports/Standard_Sales_Quote/1304/'" w:xpath="/ns0:NavWordReportXmlPart[1]/ns0:Header[1]/ns0:CompanyAddress2[1]" w:storeItemID="{9E53A213-047C-411E-B373-C7A88E802727}"/>
        <w:text/>
      </w:sdtPr>
      <w:sdtEndPr/>
      <w:sdtContent>
        <w:p w:rsidR="00C547D7" w:rsidP="00C547D7" w:rsidRDefault="00C547D7">
          <w:pPr>
            <w:pStyle w:val="NoSpacing"/>
          </w:pPr>
          <w:r>
            <w:t>CompanyAddress2</w:t>
          </w:r>
        </w:p>
      </w:sdtContent>
    </w:sdt>
    <w:sdt>
      <w:sdtPr>
        <w:alias w:val="#Nav: /Header/CompanyAddress3"/>
        <w:tag w:val="#Nav: Standard_Sales_Quote/1304"/>
        <w:id w:val="1824692200"/>
        <w:placeholder>
          <w:docPart w:val="5C7F0B639C9E4935B3BDC3259AB14D75"/>
        </w:placeholder>
        <w:dataBinding w:prefixMappings="xmlns:ns0='urn:microsoft-dynamics-nav/reports/Standard_Sales_Quote/1304/'" w:xpath="/ns0:NavWordReportXmlPart[1]/ns0:Header[1]/ns0:CompanyAddress3[1]" w:storeItemID="{9E53A213-047C-411E-B373-C7A88E802727}"/>
        <w:text/>
      </w:sdtPr>
      <w:sdtEndPr/>
      <w:sdtContent>
        <w:p w:rsidR="00C547D7" w:rsidP="00C547D7" w:rsidRDefault="00C547D7">
          <w:pPr>
            <w:pStyle w:val="NoSpacing"/>
          </w:pPr>
          <w:r>
            <w:t>CompanyAddress3</w:t>
          </w:r>
        </w:p>
      </w:sdtContent>
    </w:sdt>
    <w:sdt>
      <w:sdtPr>
        <w:alias w:val="#Nav: /Header/CompanyAddress4"/>
        <w:tag w:val="#Nav: Standard_Sales_Quote/1304"/>
        <w:id w:val="128750634"/>
        <w:placeholder>
          <w:docPart w:val="B29610F6D5044A16A89880C3B1904C8B"/>
        </w:placeholder>
        <w:dataBinding w:prefixMappings="xmlns:ns0='urn:microsoft-dynamics-nav/reports/Standard_Sales_Quote/1304/'" w:xpath="/ns0:NavWordReportXmlPart[1]/ns0:Header[1]/ns0:CompanyAddress4[1]" w:storeItemID="{9E53A213-047C-411E-B373-C7A88E802727}"/>
        <w:text/>
      </w:sdtPr>
      <w:sdtEndPr/>
      <w:sdtContent>
        <w:p w:rsidR="00C547D7" w:rsidP="00C547D7" w:rsidRDefault="00C547D7">
          <w:pPr>
            <w:pStyle w:val="NoSpacing"/>
          </w:pPr>
          <w:r>
            <w:t>CompanyAddress4</w:t>
          </w:r>
        </w:p>
      </w:sdtContent>
    </w:sdt>
    <w:sdt>
      <w:sdtPr>
        <w:alias w:val="#Nav: /Header/CompanyAddress5"/>
        <w:tag w:val="#Nav: Standard_Sales_Quote/1304"/>
        <w:id w:val="1611628179"/>
        <w:placeholder>
          <w:docPart w:val="23F3ABAFA8A5462EAEBC6D69FAD33485"/>
        </w:placeholder>
        <w:dataBinding w:prefixMappings="xmlns:ns0='urn:microsoft-dynamics-nav/reports/Standard_Sales_Quote/1304/'" w:xpath="/ns0:NavWordReportXmlPart[1]/ns0:Header[1]/ns0:CompanyAddress5[1]" w:storeItemID="{9E53A213-047C-411E-B373-C7A88E802727}"/>
        <w:text/>
      </w:sdtPr>
      <w:sdtEndPr/>
      <w:sdtContent>
        <w:p w:rsidR="00C547D7" w:rsidP="00C547D7" w:rsidRDefault="00C547D7">
          <w:pPr>
            <w:pStyle w:val="NoSpacing"/>
          </w:pPr>
          <w:r>
            <w:t>CompanyAddress5</w:t>
          </w:r>
        </w:p>
      </w:sdtContent>
    </w:sdt>
    <w:sdt>
      <w:sdtPr>
        <w:alias w:val="#Nav: /Header/CompanyAddress6"/>
        <w:tag w:val="#Nav: Standard_Sales_Quote/1304"/>
        <w:id w:val="832342547"/>
        <w:placeholder>
          <w:docPart w:val="7559F0385AC0401A969115793B9EAFCC"/>
        </w:placeholder>
        <w:dataBinding w:prefixMappings="xmlns:ns0='urn:microsoft-dynamics-nav/reports/Standard_Sales_Quote/1304/'" w:xpath="/ns0:NavWordReportXmlPart[1]/ns0:Header[1]/ns0:CompanyAddress6[1]" w:storeItemID="{9E53A213-047C-411E-B373-C7A88E802727}"/>
        <w:text/>
      </w:sdtPr>
      <w:sdtEndPr/>
      <w:sdtContent>
        <w:p w:rsidR="00C547D7" w:rsidP="00C547D7" w:rsidRDefault="00C547D7">
          <w:pPr>
            <w:pStyle w:val="NoSpacing"/>
          </w:pPr>
          <w:r>
            <w:t>CompanyAddress6</w:t>
          </w:r>
        </w:p>
      </w:sdtContent>
    </w:sdt>
    <w:sdt>
      <w:sdtPr>
        <w:alias w:val="#Nav: /Header/CompanyLegalOffice"/>
        <w:tag w:val="#Nav: Standard_Sales_Quote/1304"/>
        <w:id w:val="1517040453"/>
        <w:placeholder>
          <w:docPart w:val="84A86243B57543CC8CB33E6896000802"/>
        </w:placeholder>
        <w:dataBinding w:prefixMappings="xmlns:ns0='urn:microsoft-dynamics-nav/reports/Standard_Sales_Quote/1304/'" w:xpath="/ns0:NavWordReportXmlPart[1]/ns0:Header[1]/ns0:CompanyLegalOffice[1]" w:storeItemID="{9E53A213-047C-411E-B373-C7A88E802727}"/>
        <w:text/>
      </w:sdtPr>
      <w:sdtEndPr/>
      <w:sdtContent>
        <w:p w:rsidR="00C547D7" w:rsidP="00C547D7" w:rsidRDefault="00C547D7">
          <w:pPr>
            <w:pStyle w:val="NoSpacing"/>
          </w:pPr>
          <w:proofErr w:type="spellStart"/>
          <w:r>
            <w:t>CompanyLegalOffice</w:t>
          </w:r>
          <w:proofErr w:type="spellEnd"/>
        </w:p>
      </w:sdtContent>
    </w:sdt>
    <w:p w:rsidRPr="00C547D7" w:rsidR="005C273C" w:rsidP="00C547D7" w:rsidRDefault="005C273C"/>
    <w:sectPr w:rsidRPr="00C547D7"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950" w:rsidP="00E40C63" w:rsidRDefault="00015950">
      <w:pPr>
        <w:spacing w:after="0"/>
      </w:pPr>
      <w:r>
        <w:separator/>
      </w:r>
    </w:p>
  </w:endnote>
  <w:endnote w:type="continuationSeparator" w:id="0">
    <w:p w:rsidR="00015950" w:rsidP="00E40C63" w:rsidRDefault="000159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47D7" w:rsidRDefault="00C547D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9E53A213-047C-411E-B373-C7A88E802727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C547D7" w:rsidR="005C273C" w:rsidP="00C547D7" w:rsidRDefault="005C27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950" w:rsidP="00E40C63" w:rsidRDefault="00015950">
      <w:pPr>
        <w:spacing w:after="0"/>
      </w:pPr>
      <w:r>
        <w:separator/>
      </w:r>
    </w:p>
  </w:footnote>
  <w:footnote w:type="continuationSeparator" w:id="0">
    <w:p w:rsidR="00015950" w:rsidP="00E40C63" w:rsidRDefault="0001595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47D7" w:rsidRDefault="00C547D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015950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9E53A213-047C-411E-B373-C7A88E802727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9E53A213-047C-411E-B373-C7A88E802727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01595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9E53A213-047C-411E-B373-C7A88E802727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015950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9E53A213-047C-411E-B373-C7A88E802727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C547D7" w:rsidR="005C273C" w:rsidP="00C547D7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5950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93311"/>
    <w:rsid w:val="001B793C"/>
    <w:rsid w:val="001D1CE2"/>
    <w:rsid w:val="001D6807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12FDA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335A"/>
    <w:rsid w:val="00C47206"/>
    <w:rsid w:val="00C50A59"/>
    <w:rsid w:val="00C547D7"/>
    <w:rsid w:val="00C557F2"/>
    <w:rsid w:val="00CA6394"/>
    <w:rsid w:val="00CB70AD"/>
    <w:rsid w:val="00CC67FA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5790C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1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716A9BEB9A419FBB40ECA20263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0F9A6-F303-4A51-B19B-4D5786BAE6F2}"/>
      </w:docPartPr>
      <w:docPartBody>
        <w:p w:rsidR="00A047A2" w:rsidRDefault="00BE78FE" w:rsidP="00BE78FE">
          <w:pPr>
            <w:pStyle w:val="24716A9BEB9A419FBB40ECA2026384BF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F7ECD0C5C7AB4F38A59C3153F20DE3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6FA0D-69B1-4FF9-A0C2-6B5F0E8F77F2}"/>
      </w:docPartPr>
      <w:docPartBody>
        <w:p w:rsidR="00A047A2" w:rsidRDefault="00BE78FE" w:rsidP="00BE78FE">
          <w:pPr>
            <w:pStyle w:val="F7ECD0C5C7AB4F38A59C3153F20DE3AD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E0CB5029D04E479C7938454710AF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9CFD-CC9D-4545-BB8B-640957BD01F1}"/>
      </w:docPartPr>
      <w:docPartBody>
        <w:p w:rsidR="00A047A2" w:rsidRDefault="00BE78FE" w:rsidP="00BE78FE">
          <w:pPr>
            <w:pStyle w:val="6DE0CB5029D04E479C7938454710AF23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3D3835D4D8C64168AA3C2E2F82ACC5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6BE105-347F-4581-B11D-9266F51B0AF3}"/>
      </w:docPartPr>
      <w:docPartBody>
        <w:p w:rsidR="00A047A2" w:rsidRDefault="00BE78FE" w:rsidP="00BE78FE">
          <w:pPr>
            <w:pStyle w:val="3D3835D4D8C64168AA3C2E2F82ACC544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3FCB2888DACA43258BFE8ABE9971B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B84EA-A2B8-497B-9CCB-82812517A5DE}"/>
      </w:docPartPr>
      <w:docPartBody>
        <w:p w:rsidR="00A047A2" w:rsidRDefault="00BE78FE" w:rsidP="00BE78FE">
          <w:pPr>
            <w:pStyle w:val="3FCB2888DACA43258BFE8ABE9971BA53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2303183B108A4B60BDE2E3F4DF803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C9BA7F-31F4-49CA-AB75-1BFB371B4DAB}"/>
      </w:docPartPr>
      <w:docPartBody>
        <w:p w:rsidR="00A047A2" w:rsidRDefault="00BE78FE" w:rsidP="00BE78FE">
          <w:pPr>
            <w:pStyle w:val="2303183B108A4B60BDE2E3F4DF8036F2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5C7F0B639C9E4935B3BDC3259AB14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4ADD2-38FD-4273-A2E6-D6DE034974B1}"/>
      </w:docPartPr>
      <w:docPartBody>
        <w:p w:rsidR="00A047A2" w:rsidRDefault="00BE78FE" w:rsidP="00BE78FE">
          <w:pPr>
            <w:pStyle w:val="5C7F0B639C9E4935B3BDC3259AB14D75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B29610F6D5044A16A89880C3B1904C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8ECAE4-EE7F-4185-969A-FEB7B0DD3B03}"/>
      </w:docPartPr>
      <w:docPartBody>
        <w:p w:rsidR="00A047A2" w:rsidRDefault="00BE78FE" w:rsidP="00BE78FE">
          <w:pPr>
            <w:pStyle w:val="B29610F6D5044A16A89880C3B1904C8B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23F3ABAFA8A5462EAEBC6D69FAD334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A0E9E3-1188-43EF-858B-01B0F3C70099}"/>
      </w:docPartPr>
      <w:docPartBody>
        <w:p w:rsidR="00A047A2" w:rsidRDefault="00BE78FE" w:rsidP="00BE78FE">
          <w:pPr>
            <w:pStyle w:val="23F3ABAFA8A5462EAEBC6D69FAD33485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7559F0385AC0401A969115793B9EA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1030F-B167-4DE3-B168-EB02D8BE3565}"/>
      </w:docPartPr>
      <w:docPartBody>
        <w:p w:rsidR="00A047A2" w:rsidRDefault="00BE78FE" w:rsidP="00BE78FE">
          <w:pPr>
            <w:pStyle w:val="7559F0385AC0401A969115793B9EAFC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84A86243B57543CC8CB33E68960008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6688C-15C0-4C04-B0CA-EB8936C1E679}"/>
      </w:docPartPr>
      <w:docPartBody>
        <w:p w:rsidR="00A047A2" w:rsidRDefault="00BE78FE" w:rsidP="00BE78FE">
          <w:pPr>
            <w:pStyle w:val="84A86243B57543CC8CB33E6896000802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9DF12C20402C4E51AB0B3D0684A3BD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CFA003-F11E-425E-B444-FD21858F61F1}"/>
      </w:docPartPr>
      <w:docPartBody>
        <w:p w:rsidR="000F3BB8" w:rsidRDefault="00F77515" w:rsidP="00F77515">
          <w:pPr>
            <w:pStyle w:val="9DF12C20402C4E51AB0B3D0684A3BD30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C865C9-AD58-4ED7-9952-64E216F32F2C}"/>
      </w:docPartPr>
      <w:docPartBody>
        <w:p w:rsidR="00000000" w:rsidRDefault="000F3BB8">
          <w:r w:rsidRPr="00A46CC4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F3BB8"/>
    <w:rsid w:val="002A00F8"/>
    <w:rsid w:val="00401A56"/>
    <w:rsid w:val="00666A99"/>
    <w:rsid w:val="007F0EB0"/>
    <w:rsid w:val="008506F4"/>
    <w:rsid w:val="0093255B"/>
    <w:rsid w:val="00A047A2"/>
    <w:rsid w:val="00AA4803"/>
    <w:rsid w:val="00BE78FE"/>
    <w:rsid w:val="00D67D5F"/>
    <w:rsid w:val="00D7139E"/>
    <w:rsid w:val="00E7673F"/>
    <w:rsid w:val="00ED68E7"/>
    <w:rsid w:val="00EE2183"/>
    <w:rsid w:val="00F7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3BB8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24716A9BEB9A419FBB40ECA2026384BF">
    <w:name w:val="24716A9BEB9A419FBB40ECA2026384BF"/>
    <w:rsid w:val="00BE78FE"/>
  </w:style>
  <w:style w:type="paragraph" w:customStyle="1" w:styleId="F7ECD0C5C7AB4F38A59C3153F20DE3AD">
    <w:name w:val="F7ECD0C5C7AB4F38A59C3153F20DE3AD"/>
    <w:rsid w:val="00BE78FE"/>
  </w:style>
  <w:style w:type="paragraph" w:customStyle="1" w:styleId="6DE0CB5029D04E479C7938454710AF23">
    <w:name w:val="6DE0CB5029D04E479C7938454710AF23"/>
    <w:rsid w:val="00BE78FE"/>
  </w:style>
  <w:style w:type="paragraph" w:customStyle="1" w:styleId="7FEC7211A26B4CDC84FF57E6DE65F19F">
    <w:name w:val="7FEC7211A26B4CDC84FF57E6DE65F19F"/>
    <w:rsid w:val="00BE78FE"/>
  </w:style>
  <w:style w:type="paragraph" w:customStyle="1" w:styleId="3D3835D4D8C64168AA3C2E2F82ACC544">
    <w:name w:val="3D3835D4D8C64168AA3C2E2F82ACC544"/>
    <w:rsid w:val="00BE78FE"/>
  </w:style>
  <w:style w:type="paragraph" w:customStyle="1" w:styleId="3FCB2888DACA43258BFE8ABE9971BA53">
    <w:name w:val="3FCB2888DACA43258BFE8ABE9971BA53"/>
    <w:rsid w:val="00BE78FE"/>
  </w:style>
  <w:style w:type="paragraph" w:customStyle="1" w:styleId="2303183B108A4B60BDE2E3F4DF8036F2">
    <w:name w:val="2303183B108A4B60BDE2E3F4DF8036F2"/>
    <w:rsid w:val="00BE78FE"/>
  </w:style>
  <w:style w:type="paragraph" w:customStyle="1" w:styleId="5C7F0B639C9E4935B3BDC3259AB14D75">
    <w:name w:val="5C7F0B639C9E4935B3BDC3259AB14D75"/>
    <w:rsid w:val="00BE78FE"/>
  </w:style>
  <w:style w:type="paragraph" w:customStyle="1" w:styleId="B29610F6D5044A16A89880C3B1904C8B">
    <w:name w:val="B29610F6D5044A16A89880C3B1904C8B"/>
    <w:rsid w:val="00BE78FE"/>
  </w:style>
  <w:style w:type="paragraph" w:customStyle="1" w:styleId="23F3ABAFA8A5462EAEBC6D69FAD33485">
    <w:name w:val="23F3ABAFA8A5462EAEBC6D69FAD33485"/>
    <w:rsid w:val="00BE78FE"/>
  </w:style>
  <w:style w:type="paragraph" w:customStyle="1" w:styleId="7559F0385AC0401A969115793B9EAFCC">
    <w:name w:val="7559F0385AC0401A969115793B9EAFCC"/>
    <w:rsid w:val="00BE78FE"/>
  </w:style>
  <w:style w:type="paragraph" w:customStyle="1" w:styleId="84A86243B57543CC8CB33E6896000802">
    <w:name w:val="84A86243B57543CC8CB33E6896000802"/>
    <w:rsid w:val="00BE78FE"/>
  </w:style>
  <w:style w:type="paragraph" w:customStyle="1" w:styleId="9DF12C20402C4E51AB0B3D0684A3BD30">
    <w:name w:val="9DF12C20402C4E51AB0B3D0684A3BD30"/>
    <w:rsid w:val="00F775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n t e r p r i s e C l a s s i f i c a t i o n > C o m p a n y E n t e r p r i s e C l a s s i f i c a t i o n < / C o m p a n y E n t e r p r i s e C l a s s i f i c a t i o n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B o d y _ L b l > E s t i m a t e B o d y _ L b l < / E s t i m a t e B o d y _ L b l >  
         < E s t i m a t e F o r _ L b l > E s t i m a t e F o r _ L b l < / E s t i m a t e F o r _ L b l >  
         < E s t i m a t e _ L b l > E s t i m a t e _ L b l < / E s t i m a t e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53A213-047C-411E-B373-C7A88E802727}">
  <ds:schemaRefs>
    <ds:schemaRef ds:uri="urn:microsoft-dynamics-nav/reports/Standard_Sales_Quote/1304/"/>
  </ds:schemaRefs>
</ds:datastoreItem>
</file>

<file path=customXml/itemProps2.xml><?xml version="1.0" encoding="utf-8"?>
<ds:datastoreItem xmlns:ds="http://schemas.openxmlformats.org/officeDocument/2006/customXml" ds:itemID="{A1414EA8-602C-4526-8E20-DDF1612B1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54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2015-12-30T15:21:00Z</dcterms:created>
  <dcterms:modified xsi:type="dcterms:W3CDTF">2016-06-07T13:46:00Z</dcterms:modified>
</cp:coreProperties>
</file>