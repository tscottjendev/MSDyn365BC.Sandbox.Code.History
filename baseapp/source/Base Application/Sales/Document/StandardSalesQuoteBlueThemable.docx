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7796CC59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DocumentTitle_Lbl"/>
              <w:tag w:val="#Nav: Standard_Sales_Quote/1304"/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 w:rsidRPr="0023400D" w:rsidR="0023400D" w:rsidP="00033FC3" w:rsidRDefault="0085194F" w14:paraId="7834B752" w14:textId="77777777">
                <w:pPr>
                  <w:pStyle w:val="Heading1"/>
                  <w:rPr>
                    <w:color w:val="0070C0"/>
                  </w:rPr>
                </w:pPr>
                <w:r w:rsidRPr="00033FC3">
                  <w:rPr>
                    <w:color w:val="F24F4F" w:themeColor="accent1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000000" w14:paraId="1969AC91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60E002F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229C5D1" w14:textId="77777777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6F082FCF" wp14:editId="56CEBB56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215F71F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F2A61F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47FD802C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Content>
              <w:p w:rsidRPr="006921DE" w:rsidR="0023400D" w:rsidP="00033FC3" w:rsidRDefault="0023400D" w14:paraId="632AF56B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033FC3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3CBDCD2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1FB60D4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628D6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7B819A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62D543F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87419B3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90ABB4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BBF3EB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19D9F81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9CA2D6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61FB24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906182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3CF5BBF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A0EAB3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FCA832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715DE1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29F0105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A38177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4E9274B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F9533C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3BD401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9B0AD0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9EADF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2856D4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7E175D8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E5168C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42DAF1B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67A3483E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3F5A232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16B9F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8DFE3E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4037FFB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0003DCA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 w14:paraId="492149CB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33761E" w:rsidRDefault="001D6A74" w14:paraId="2F339BD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033FC3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F24F4F" w:themeColor="accent1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33761E" w:rsidRDefault="001D6A74" w14:paraId="69EEB6BD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033FC3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F24F4F" w:themeColor="accent1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33761E" w:rsidRDefault="001D6A74" w14:paraId="05E54F56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 w:rsidRPr="00033FC3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 w14:paraId="12CB5D4A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C35AB3" w:rsidRDefault="001D6A74" w14:paraId="1D18C964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C35AB3" w:rsidRDefault="001D6A74" w14:paraId="5AF2B03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C35AB3" w:rsidRDefault="001D6A74" w14:paraId="2B5FBC66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033FC3" w14:paraId="271DBEC6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1EC6974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Content>
            <w:tc>
              <w:tcPr>
                <w:tcW w:w="3096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43A57B5E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Content>
            <w:tc>
              <w:tcPr>
                <w:tcW w:w="108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3E7AAE6C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Content>
            <w:tc>
              <w:tcPr>
                <w:tcW w:w="72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38246F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Content>
            <w:tc>
              <w:tcPr>
                <w:tcW w:w="120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37E85FFF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68B7884F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63F5344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0E2C7F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695108" w14:paraId="156104B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3B2C715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Content>
                    <w:tc>
                      <w:tcPr>
                        <w:tcW w:w="3096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330423E4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40E1B825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Content>
                    <w:tc>
                      <w:tcPr>
                        <w:tcW w:w="72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2E6246DF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Content>
                    <w:tc>
                      <w:tcPr>
                        <w:tcW w:w="120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0B45B447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DE3BB2" w14:paraId="0C21C46A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55738E" w14:paraId="0678C7F7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629BFDB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695108" w14:paraId="153E2F5F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5FD980C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2CBEE27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3202F4D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55738E" w14:paraId="36773DAF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1786462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695108" w14:paraId="64A0A2AD" w14:textId="77777777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0DAC03E4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1B1DF408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Content>
            <w:tc>
              <w:tcPr>
                <w:tcW w:w="2983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6727A534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76F9B4F9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18DA82F" w14:textId="77777777">
      <w:pPr>
        <w:pStyle w:val="GroupSeparation"/>
        <w:spacing w:after="0" w:line="240" w:lineRule="auto"/>
      </w:pPr>
    </w:p>
    <w:p w:rsidR="006D4464" w:rsidP="005B41A2" w:rsidRDefault="006D4464" w14:paraId="3279C4AE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Content>
                <w:p w:rsidR="00D54DEE" w:rsidP="00695108" w:rsidRDefault="001A63CC" w14:paraId="047B0422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 w14:paraId="7E5A3ED0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6728AB6E" w14:textId="77777777">
      <w:pPr>
        <w:pStyle w:val="SubGroupSeparation"/>
      </w:pPr>
    </w:p>
    <w:p w:rsidR="008166C0" w:rsidP="00FF5235" w:rsidRDefault="008166C0" w14:paraId="1E4598EB" w14:textId="77777777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9F2" w:rsidP="00E40C63" w:rsidRDefault="003449F2" w14:paraId="38AEF813" w14:textId="77777777">
      <w:pPr>
        <w:spacing w:after="0"/>
      </w:pPr>
      <w:r>
        <w:separator/>
      </w:r>
    </w:p>
  </w:endnote>
  <w:endnote w:type="continuationSeparator" w:id="0">
    <w:p w:rsidR="003449F2" w:rsidP="00E40C63" w:rsidRDefault="003449F2" w14:paraId="7A03F53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84F27F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1A1648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19F39B8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79A5F8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BC0BF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7DDB35E6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64DB41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E025AEC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6B671302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6C51168E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3725A86B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5DAFC38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3AEDA99A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4A904752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1C0CEE7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3ABAF28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9F2" w:rsidP="00E40C63" w:rsidRDefault="003449F2" w14:paraId="0C6A8349" w14:textId="77777777">
      <w:pPr>
        <w:spacing w:after="0"/>
      </w:pPr>
      <w:r>
        <w:separator/>
      </w:r>
    </w:p>
  </w:footnote>
  <w:footnote w:type="continuationSeparator" w:id="0">
    <w:p w:rsidR="003449F2" w:rsidP="00E40C63" w:rsidRDefault="003449F2" w14:paraId="16D9DD3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743A518" w14:textId="77777777">
      <w:tc>
        <w:tcPr>
          <w:tcW w:w="2929" w:type="pct"/>
        </w:tcPr>
        <w:p w:rsidRPr="00C43401" w:rsidR="00C43401" w:rsidP="00C43401" w:rsidRDefault="00000000" w14:paraId="4E5BDFA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p w:rsidR="00C43401" w:rsidP="00C43401" w:rsidRDefault="00C43401" w14:paraId="35A1081A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7DC0AAE1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36866FB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921518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6D8E"/>
    <w:rsid w:val="000314D6"/>
    <w:rsid w:val="00032E69"/>
    <w:rsid w:val="00033FC3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49F2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1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E5137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554A9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267"/>
    <w:rsid w:val="009B79E5"/>
    <w:rsid w:val="009C4F74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8D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7BCF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4A5A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6275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11539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4</cp:revision>
  <dcterms:created xsi:type="dcterms:W3CDTF">2017-05-30T07:35:00Z</dcterms:created>
  <dcterms:modified xsi:type="dcterms:W3CDTF">2024-06-25T07:10:00Z</dcterms:modified>
</cp:coreProperties>
</file>